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8E0190E" w14:textId="77777777" w:rsidTr="00FB65B8">
        <w:tc>
          <w:tcPr>
            <w:tcW w:w="5395" w:type="dxa"/>
          </w:tcPr>
          <w:p w14:paraId="0F40D8A5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5C3F022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548F5D3" w14:textId="77777777" w:rsidTr="00FB65B8">
        <w:trPr>
          <w:trHeight w:val="2719"/>
        </w:trPr>
        <w:tc>
          <w:tcPr>
            <w:tcW w:w="5395" w:type="dxa"/>
          </w:tcPr>
          <w:p w14:paraId="182DD341" w14:textId="5EF8CF7E" w:rsidR="00A81248" w:rsidRPr="00C62FF9" w:rsidRDefault="00C62FF9" w:rsidP="00C62FF9">
            <w:pPr>
              <w:rPr>
                <w:rFonts w:ascii="Cascadia Code Light" w:hAnsi="Cascadia Code Light"/>
                <w:i/>
                <w:color w:val="00CCFF"/>
              </w:rPr>
            </w:pPr>
            <w:r w:rsidRPr="00C62FF9">
              <w:rPr>
                <w:rFonts w:ascii="Cascadia Code Light" w:hAnsi="Cascadia Code Light"/>
                <w:color w:val="000000" w:themeColor="text1"/>
                <w:sz w:val="72"/>
                <w:szCs w:val="72"/>
              </w:rPr>
              <w:t>D</w:t>
            </w:r>
            <w:r w:rsidRPr="00C62FF9">
              <w:rPr>
                <w:rFonts w:ascii="Cascadia Code Light" w:hAnsi="Cascadia Code Light"/>
                <w:i/>
                <w:color w:val="000000" w:themeColor="text1"/>
                <w:sz w:val="72"/>
                <w:szCs w:val="72"/>
              </w:rPr>
              <w:t>_</w:t>
            </w:r>
            <w:r w:rsidRPr="00C62FF9">
              <w:rPr>
                <w:rFonts w:ascii="Cascadia Code Light" w:hAnsi="Cascadia Code Light"/>
                <w:color w:val="000000" w:themeColor="text1"/>
                <w:sz w:val="72"/>
                <w:szCs w:val="72"/>
              </w:rPr>
              <w:t>Project</w:t>
            </w:r>
          </w:p>
        </w:tc>
        <w:tc>
          <w:tcPr>
            <w:tcW w:w="5395" w:type="dxa"/>
          </w:tcPr>
          <w:p w14:paraId="310E1BB0" w14:textId="77777777" w:rsidR="00A81248" w:rsidRPr="003A798E" w:rsidRDefault="00A81248"/>
        </w:tc>
      </w:tr>
      <w:tr w:rsidR="00A81248" w:rsidRPr="003A798E" w14:paraId="4D0F9C30" w14:textId="77777777" w:rsidTr="00FB65B8">
        <w:trPr>
          <w:trHeight w:val="8059"/>
        </w:trPr>
        <w:tc>
          <w:tcPr>
            <w:tcW w:w="5395" w:type="dxa"/>
          </w:tcPr>
          <w:p w14:paraId="5B0B4CAF" w14:textId="77777777" w:rsidR="00A81248" w:rsidRPr="003A798E" w:rsidRDefault="00A81248"/>
        </w:tc>
        <w:tc>
          <w:tcPr>
            <w:tcW w:w="5395" w:type="dxa"/>
          </w:tcPr>
          <w:p w14:paraId="5B89B5C8" w14:textId="77777777" w:rsidR="00A81248" w:rsidRPr="000C2A2B" w:rsidRDefault="00A81248">
            <w:pPr>
              <w:rPr>
                <w:rFonts w:ascii="Cascadia Code ExtraLight" w:hAnsi="Cascadia Code ExtraLight"/>
              </w:rPr>
            </w:pPr>
          </w:p>
        </w:tc>
      </w:tr>
      <w:tr w:rsidR="00A81248" w:rsidRPr="003A798E" w14:paraId="66A8490E" w14:textId="77777777" w:rsidTr="00FB65B8">
        <w:trPr>
          <w:trHeight w:val="1299"/>
        </w:trPr>
        <w:tc>
          <w:tcPr>
            <w:tcW w:w="5395" w:type="dxa"/>
          </w:tcPr>
          <w:p w14:paraId="6AE7B1CE" w14:textId="77777777" w:rsidR="00A81248" w:rsidRPr="000C2A2B" w:rsidRDefault="00A81248">
            <w:pPr>
              <w:rPr>
                <w:rFonts w:ascii="Cascadia Code ExtraLight" w:hAnsi="Cascadia Code ExtraLight"/>
              </w:rPr>
            </w:pPr>
          </w:p>
        </w:tc>
        <w:tc>
          <w:tcPr>
            <w:tcW w:w="5395" w:type="dxa"/>
          </w:tcPr>
          <w:p w14:paraId="559D19E8" w14:textId="7E90151C" w:rsidR="00A81248" w:rsidRPr="000C2A2B" w:rsidRDefault="00A81248" w:rsidP="00A81248">
            <w:pPr>
              <w:pStyle w:val="Heading2"/>
              <w:rPr>
                <w:rFonts w:ascii="Cascadia Code ExtraLight" w:hAnsi="Cascadia Code ExtraLight"/>
                <w:sz w:val="40"/>
                <w:szCs w:val="40"/>
              </w:rPr>
            </w:pPr>
          </w:p>
          <w:p w14:paraId="06F7ACAE" w14:textId="04F85258" w:rsidR="00A81248" w:rsidRPr="00C62FF9" w:rsidRDefault="00C62FF9" w:rsidP="00C62FF9">
            <w:pPr>
              <w:rPr>
                <w:rFonts w:ascii="Cascadia Code ExtraLight" w:hAnsi="Cascadia Code ExtraLight"/>
                <w:sz w:val="40"/>
                <w:szCs w:val="40"/>
              </w:rPr>
            </w:pPr>
            <w:r w:rsidRPr="00C62FF9">
              <w:rPr>
                <w:rFonts w:ascii="Cascadia Code ExtraLight" w:hAnsi="Cascadia Code ExtraLight"/>
                <w:sz w:val="40"/>
                <w:szCs w:val="40"/>
              </w:rPr>
              <w:t>COS20015</w:t>
            </w:r>
          </w:p>
        </w:tc>
      </w:tr>
      <w:tr w:rsidR="00A81248" w:rsidRPr="003A798E" w14:paraId="03EF12D4" w14:textId="77777777" w:rsidTr="00FB65B8">
        <w:trPr>
          <w:trHeight w:val="1402"/>
        </w:trPr>
        <w:tc>
          <w:tcPr>
            <w:tcW w:w="5395" w:type="dxa"/>
          </w:tcPr>
          <w:p w14:paraId="6107809D" w14:textId="77777777" w:rsidR="00A81248" w:rsidRPr="000C2A2B" w:rsidRDefault="00A81248">
            <w:pPr>
              <w:rPr>
                <w:rFonts w:ascii="Cascadia Code ExtraLight" w:hAnsi="Cascadia Code ExtraLight"/>
              </w:rPr>
            </w:pPr>
          </w:p>
        </w:tc>
        <w:tc>
          <w:tcPr>
            <w:tcW w:w="5395" w:type="dxa"/>
          </w:tcPr>
          <w:p w14:paraId="77DE01C4" w14:textId="2D8C5EB0" w:rsidR="00A81248" w:rsidRPr="00C62FF9" w:rsidRDefault="00C62FF9" w:rsidP="00C62FF9">
            <w:pPr>
              <w:rPr>
                <w:rFonts w:ascii="Cascadia Code ExtraLight" w:hAnsi="Cascadia Code ExtraLight"/>
                <w:sz w:val="36"/>
                <w:szCs w:val="36"/>
              </w:rPr>
            </w:pPr>
            <w:r w:rsidRPr="00C62FF9">
              <w:rPr>
                <w:rFonts w:ascii="Cascadia Code ExtraLight" w:hAnsi="Cascadia Code ExtraLight"/>
                <w:sz w:val="36"/>
                <w:szCs w:val="36"/>
              </w:rPr>
              <w:t>102797812 David Long</w:t>
            </w:r>
            <w:r w:rsidR="00C66528" w:rsidRPr="00C62FF9">
              <w:rPr>
                <w:rFonts w:ascii="Cascadia Code ExtraLight" w:hAnsi="Cascadia Code ExtraLight"/>
                <w:sz w:val="36"/>
                <w:szCs w:val="36"/>
              </w:rPr>
              <w:t xml:space="preserve"> </w:t>
            </w:r>
          </w:p>
          <w:p w14:paraId="1AF6AA46" w14:textId="0D194C78" w:rsidR="00A81248" w:rsidRPr="00C62FF9" w:rsidRDefault="00C62FF9" w:rsidP="00C62FF9">
            <w:pPr>
              <w:rPr>
                <w:rFonts w:ascii="Cascadia Code ExtraLight" w:hAnsi="Cascadia Code ExtraLight"/>
                <w:sz w:val="40"/>
                <w:szCs w:val="40"/>
              </w:rPr>
            </w:pPr>
            <w:r w:rsidRPr="00C62FF9">
              <w:rPr>
                <w:rFonts w:ascii="Cascadia Code ExtraLight" w:hAnsi="Cascadia Code ExtraLight"/>
                <w:sz w:val="36"/>
                <w:szCs w:val="36"/>
              </w:rPr>
              <w:t>103523487 Shaugato Paroi</w:t>
            </w:r>
          </w:p>
        </w:tc>
      </w:tr>
    </w:tbl>
    <w:p w14:paraId="05B208DD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D69FDB" wp14:editId="1ABF6123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3594C7F2" id="Group 1" o:spid="_x0000_s1026" alt="&quot;&quot;" style="position:absolute;margin-left:-36.25pt;margin-top:1.1pt;width:612pt;height:791.7pt;z-index:-251658240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E6BF65A" w14:textId="031482F8" w:rsidR="00A81248" w:rsidRDefault="00A81248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41940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58804F" w14:textId="615250D8" w:rsidR="00C62FF9" w:rsidRDefault="00C62FF9">
          <w:pPr>
            <w:pStyle w:val="TOCHeading"/>
          </w:pPr>
          <w:r w:rsidRPr="000C2A2B">
            <w:rPr>
              <w:rFonts w:ascii="Bahnschrift SemiBold" w:hAnsi="Bahnschrift SemiBold"/>
            </w:rPr>
            <w:t>Table of Contents</w:t>
          </w:r>
        </w:p>
        <w:p w14:paraId="5E4668E1" w14:textId="66C75F1D" w:rsidR="00E027BA" w:rsidRPr="000C2A2B" w:rsidRDefault="00C62FF9">
          <w:pPr>
            <w:pStyle w:val="TOC2"/>
            <w:tabs>
              <w:tab w:val="right" w:leader="dot" w:pos="10790"/>
            </w:tabs>
            <w:rPr>
              <w:rFonts w:ascii="Cascadia Code ExtraLight" w:hAnsi="Cascadia Code ExtraLight" w:cstheme="minorBidi"/>
              <w:noProof/>
              <w:lang w:val="en-AU" w:eastAsia="zh-CN"/>
            </w:rPr>
          </w:pPr>
          <w:r w:rsidRPr="000C2A2B">
            <w:rPr>
              <w:rFonts w:ascii="Cascadia Code ExtraLight" w:hAnsi="Cascadia Code ExtraLight"/>
            </w:rPr>
            <w:fldChar w:fldCharType="begin"/>
          </w:r>
          <w:r>
            <w:instrText xml:space="preserve"> TOC \o "1-3" \h \z \u </w:instrText>
          </w:r>
          <w:r w:rsidRPr="000C2A2B">
            <w:rPr>
              <w:rFonts w:ascii="Cascadia Code ExtraLight" w:hAnsi="Cascadia Code ExtraLight"/>
            </w:rPr>
            <w:fldChar w:fldCharType="separate"/>
          </w:r>
          <w:hyperlink w:anchor="_Toc117429581" w:history="1">
            <w:r w:rsidR="00E027BA" w:rsidRPr="000C2A2B">
              <w:rPr>
                <w:rStyle w:val="Hyperlink"/>
                <w:rFonts w:ascii="Cascadia Code ExtraLight" w:hAnsi="Cascadia Code ExtraLight"/>
                <w:noProof/>
              </w:rPr>
              <w:t>Abstract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tab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begin"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instrText xml:space="preserve"> PAGEREF _Toc117429581 \h </w:instrTex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separate"/>
            </w:r>
            <w:r w:rsidR="004D53F1">
              <w:rPr>
                <w:rFonts w:ascii="Cascadia Code ExtraLight" w:hAnsi="Cascadia Code ExtraLight"/>
                <w:noProof/>
                <w:webHidden/>
              </w:rPr>
              <w:t>3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end"/>
            </w:r>
          </w:hyperlink>
        </w:p>
        <w:p w14:paraId="4E32589A" w14:textId="46D9C2DA" w:rsidR="00E027BA" w:rsidRPr="000C2A2B" w:rsidRDefault="00000000">
          <w:pPr>
            <w:pStyle w:val="TOC2"/>
            <w:tabs>
              <w:tab w:val="right" w:leader="dot" w:pos="10790"/>
            </w:tabs>
            <w:rPr>
              <w:rFonts w:ascii="Cascadia Code ExtraLight" w:hAnsi="Cascadia Code ExtraLight" w:cstheme="minorBidi"/>
              <w:noProof/>
              <w:lang w:val="en-AU" w:eastAsia="zh-CN"/>
            </w:rPr>
          </w:pPr>
          <w:hyperlink w:anchor="_Toc117429582" w:history="1">
            <w:r w:rsidR="00E027BA" w:rsidRPr="000C2A2B">
              <w:rPr>
                <w:rStyle w:val="Hyperlink"/>
                <w:rFonts w:ascii="Cascadia Code ExtraLight" w:hAnsi="Cascadia Code ExtraLight"/>
                <w:noProof/>
              </w:rPr>
              <w:t>Overview of Database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tab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begin"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instrText xml:space="preserve"> PAGEREF _Toc117429582 \h </w:instrTex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separate"/>
            </w:r>
            <w:r w:rsidR="004D53F1">
              <w:rPr>
                <w:rFonts w:ascii="Cascadia Code ExtraLight" w:hAnsi="Cascadia Code ExtraLight"/>
                <w:noProof/>
                <w:webHidden/>
              </w:rPr>
              <w:t>3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end"/>
            </w:r>
          </w:hyperlink>
        </w:p>
        <w:p w14:paraId="7C7DF61E" w14:textId="5ED695F5" w:rsidR="00E027BA" w:rsidRPr="000C2A2B" w:rsidRDefault="00000000">
          <w:pPr>
            <w:pStyle w:val="TOC2"/>
            <w:tabs>
              <w:tab w:val="right" w:leader="dot" w:pos="10790"/>
            </w:tabs>
            <w:rPr>
              <w:rFonts w:ascii="Cascadia Code ExtraLight" w:hAnsi="Cascadia Code ExtraLight" w:cstheme="minorBidi"/>
              <w:noProof/>
              <w:lang w:val="en-AU" w:eastAsia="zh-CN"/>
            </w:rPr>
          </w:pPr>
          <w:hyperlink w:anchor="_Toc117429583" w:history="1">
            <w:r w:rsidR="00E027BA" w:rsidRPr="000C2A2B">
              <w:rPr>
                <w:rStyle w:val="Hyperlink"/>
                <w:rFonts w:ascii="Cascadia Code ExtraLight" w:hAnsi="Cascadia Code ExtraLight"/>
                <w:noProof/>
              </w:rPr>
              <w:t>Introduction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tab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begin"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instrText xml:space="preserve"> PAGEREF _Toc117429583 \h </w:instrTex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separate"/>
            </w:r>
            <w:r w:rsidR="004D53F1">
              <w:rPr>
                <w:rFonts w:ascii="Cascadia Code ExtraLight" w:hAnsi="Cascadia Code ExtraLight"/>
                <w:noProof/>
                <w:webHidden/>
              </w:rPr>
              <w:t>3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end"/>
            </w:r>
          </w:hyperlink>
        </w:p>
        <w:p w14:paraId="0757C581" w14:textId="68C4D234" w:rsidR="00E027BA" w:rsidRPr="000C2A2B" w:rsidRDefault="00000000">
          <w:pPr>
            <w:pStyle w:val="TOC2"/>
            <w:tabs>
              <w:tab w:val="right" w:leader="dot" w:pos="10790"/>
            </w:tabs>
            <w:rPr>
              <w:rFonts w:ascii="Cascadia Code ExtraLight" w:hAnsi="Cascadia Code ExtraLight" w:cstheme="minorBidi"/>
              <w:noProof/>
              <w:lang w:val="en-AU" w:eastAsia="zh-CN"/>
            </w:rPr>
          </w:pPr>
          <w:hyperlink w:anchor="_Toc117429584" w:history="1">
            <w:r w:rsidR="00E027BA" w:rsidRPr="000C2A2B">
              <w:rPr>
                <w:rStyle w:val="Hyperlink"/>
                <w:rFonts w:ascii="Cascadia Code ExtraLight" w:hAnsi="Cascadia Code ExtraLight"/>
                <w:noProof/>
              </w:rPr>
              <w:t>Main Uses of Database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tab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begin"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instrText xml:space="preserve"> PAGEREF _Toc117429584 \h </w:instrTex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separate"/>
            </w:r>
            <w:r w:rsidR="004D53F1">
              <w:rPr>
                <w:rFonts w:ascii="Cascadia Code ExtraLight" w:hAnsi="Cascadia Code ExtraLight"/>
                <w:noProof/>
                <w:webHidden/>
              </w:rPr>
              <w:t>3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end"/>
            </w:r>
          </w:hyperlink>
        </w:p>
        <w:p w14:paraId="4D4088DB" w14:textId="43707823" w:rsidR="00E027BA" w:rsidRPr="000C2A2B" w:rsidRDefault="00000000">
          <w:pPr>
            <w:pStyle w:val="TOC2"/>
            <w:tabs>
              <w:tab w:val="right" w:leader="dot" w:pos="10790"/>
            </w:tabs>
            <w:rPr>
              <w:rFonts w:ascii="Cascadia Code ExtraLight" w:hAnsi="Cascadia Code ExtraLight" w:cstheme="minorBidi"/>
              <w:noProof/>
              <w:lang w:val="en-AU" w:eastAsia="zh-CN"/>
            </w:rPr>
          </w:pPr>
          <w:hyperlink w:anchor="_Toc117429585" w:history="1">
            <w:r w:rsidR="00E027BA" w:rsidRPr="000C2A2B">
              <w:rPr>
                <w:rStyle w:val="Hyperlink"/>
                <w:rFonts w:ascii="Cascadia Code ExtraLight" w:hAnsi="Cascadia Code ExtraLight"/>
                <w:noProof/>
              </w:rPr>
              <w:t>Illustration of the Design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tab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begin"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instrText xml:space="preserve"> PAGEREF _Toc117429585 \h </w:instrTex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separate"/>
            </w:r>
            <w:r w:rsidR="004D53F1">
              <w:rPr>
                <w:rFonts w:ascii="Cascadia Code ExtraLight" w:hAnsi="Cascadia Code ExtraLight"/>
                <w:noProof/>
                <w:webHidden/>
              </w:rPr>
              <w:t>3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end"/>
            </w:r>
          </w:hyperlink>
        </w:p>
        <w:p w14:paraId="3FCF0CBB" w14:textId="2510FEEA" w:rsidR="00E027BA" w:rsidRPr="000C2A2B" w:rsidRDefault="00000000">
          <w:pPr>
            <w:pStyle w:val="TOC2"/>
            <w:tabs>
              <w:tab w:val="right" w:leader="dot" w:pos="10790"/>
            </w:tabs>
            <w:rPr>
              <w:rFonts w:ascii="Cascadia Code ExtraLight" w:hAnsi="Cascadia Code ExtraLight" w:cstheme="minorBidi"/>
              <w:noProof/>
              <w:lang w:val="en-AU" w:eastAsia="zh-CN"/>
            </w:rPr>
          </w:pPr>
          <w:hyperlink w:anchor="_Toc117429586" w:history="1">
            <w:r w:rsidR="00E027BA" w:rsidRPr="000C2A2B">
              <w:rPr>
                <w:rStyle w:val="Hyperlink"/>
                <w:rFonts w:ascii="Cascadia Code ExtraLight" w:hAnsi="Cascadia Code ExtraLight"/>
                <w:noProof/>
              </w:rPr>
              <w:t>Normalisation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tab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begin"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instrText xml:space="preserve"> PAGEREF _Toc117429586 \h </w:instrTex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separate"/>
            </w:r>
            <w:r w:rsidR="004D53F1">
              <w:rPr>
                <w:rFonts w:ascii="Cascadia Code ExtraLight" w:hAnsi="Cascadia Code ExtraLight"/>
                <w:noProof/>
                <w:webHidden/>
              </w:rPr>
              <w:t>4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end"/>
            </w:r>
          </w:hyperlink>
        </w:p>
        <w:p w14:paraId="05282D3E" w14:textId="3CB3AE98" w:rsidR="00E027BA" w:rsidRPr="000C2A2B" w:rsidRDefault="00000000">
          <w:pPr>
            <w:pStyle w:val="TOC2"/>
            <w:tabs>
              <w:tab w:val="right" w:leader="dot" w:pos="10790"/>
            </w:tabs>
            <w:rPr>
              <w:rFonts w:ascii="Cascadia Code ExtraLight" w:hAnsi="Cascadia Code ExtraLight" w:cstheme="minorBidi"/>
              <w:noProof/>
              <w:lang w:val="en-AU" w:eastAsia="zh-CN"/>
            </w:rPr>
          </w:pPr>
          <w:hyperlink w:anchor="_Toc117429587" w:history="1">
            <w:r w:rsidR="00E027BA" w:rsidRPr="000C2A2B">
              <w:rPr>
                <w:rStyle w:val="Hyperlink"/>
                <w:rFonts w:ascii="Cascadia Code ExtraLight" w:hAnsi="Cascadia Code ExtraLight"/>
                <w:noProof/>
              </w:rPr>
              <w:t>Data Storage Solution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tab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begin"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instrText xml:space="preserve"> PAGEREF _Toc117429587 \h </w:instrTex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separate"/>
            </w:r>
            <w:r w:rsidR="004D53F1">
              <w:rPr>
                <w:rFonts w:ascii="Cascadia Code ExtraLight" w:hAnsi="Cascadia Code ExtraLight"/>
                <w:noProof/>
                <w:webHidden/>
              </w:rPr>
              <w:t>7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end"/>
            </w:r>
          </w:hyperlink>
        </w:p>
        <w:p w14:paraId="715C45B0" w14:textId="651998FB" w:rsidR="00E027BA" w:rsidRPr="000C2A2B" w:rsidRDefault="00000000">
          <w:pPr>
            <w:pStyle w:val="TOC2"/>
            <w:tabs>
              <w:tab w:val="right" w:leader="dot" w:pos="10790"/>
            </w:tabs>
            <w:rPr>
              <w:rFonts w:ascii="Cascadia Code ExtraLight" w:hAnsi="Cascadia Code ExtraLight" w:cstheme="minorBidi"/>
              <w:noProof/>
              <w:lang w:val="en-AU" w:eastAsia="zh-CN"/>
            </w:rPr>
          </w:pPr>
          <w:hyperlink w:anchor="_Toc117429588" w:history="1">
            <w:r w:rsidR="00E027BA" w:rsidRPr="000C2A2B">
              <w:rPr>
                <w:rStyle w:val="Hyperlink"/>
                <w:rFonts w:ascii="Cascadia Code ExtraLight" w:hAnsi="Cascadia Code ExtraLight"/>
                <w:noProof/>
              </w:rPr>
              <w:t>Scripts For Data Storage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tab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begin"/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instrText xml:space="preserve"> PAGEREF _Toc117429588 \h </w:instrTex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separate"/>
            </w:r>
            <w:r w:rsidR="004D53F1">
              <w:rPr>
                <w:rFonts w:ascii="Cascadia Code ExtraLight" w:hAnsi="Cascadia Code ExtraLight"/>
                <w:noProof/>
                <w:webHidden/>
              </w:rPr>
              <w:t>9</w:t>
            </w:r>
            <w:r w:rsidR="00E027BA" w:rsidRPr="000C2A2B">
              <w:rPr>
                <w:rFonts w:ascii="Cascadia Code ExtraLight" w:hAnsi="Cascadia Code ExtraLight"/>
                <w:noProof/>
                <w:webHidden/>
              </w:rPr>
              <w:fldChar w:fldCharType="end"/>
            </w:r>
          </w:hyperlink>
        </w:p>
        <w:p w14:paraId="3B3F0887" w14:textId="7BEA6A8B" w:rsidR="00C62FF9" w:rsidRDefault="00C62FF9">
          <w:r w:rsidRPr="000C2A2B">
            <w:rPr>
              <w:rFonts w:ascii="Cascadia Code ExtraLight" w:hAnsi="Cascadia Code ExtraLight"/>
              <w:b/>
            </w:rPr>
            <w:fldChar w:fldCharType="end"/>
          </w:r>
        </w:p>
      </w:sdtContent>
    </w:sdt>
    <w:p w14:paraId="19A248A6" w14:textId="50187ABE" w:rsidR="00C62FF9" w:rsidRDefault="00C62FF9">
      <w:pPr>
        <w:rPr>
          <w:rFonts w:ascii="Times New Roman" w:hAnsi="Times New Roman" w:cs="Times New Roman"/>
        </w:rPr>
      </w:pPr>
    </w:p>
    <w:p w14:paraId="5629A9CF" w14:textId="17643B6D" w:rsidR="00E027BA" w:rsidRDefault="00E027BA">
      <w:pPr>
        <w:rPr>
          <w:rFonts w:ascii="Times New Roman" w:hAnsi="Times New Roman" w:cs="Times New Roman"/>
        </w:rPr>
      </w:pPr>
    </w:p>
    <w:p w14:paraId="7B48742D" w14:textId="259DC94D" w:rsidR="00E027BA" w:rsidRDefault="00E027BA">
      <w:pPr>
        <w:rPr>
          <w:rFonts w:ascii="Times New Roman" w:hAnsi="Times New Roman" w:cs="Times New Roman"/>
        </w:rPr>
      </w:pPr>
    </w:p>
    <w:p w14:paraId="314058A1" w14:textId="0C94E12C" w:rsidR="00E027BA" w:rsidRDefault="00E027BA">
      <w:pPr>
        <w:rPr>
          <w:rFonts w:ascii="Times New Roman" w:hAnsi="Times New Roman" w:cs="Times New Roman"/>
        </w:rPr>
      </w:pPr>
    </w:p>
    <w:p w14:paraId="468F0FCE" w14:textId="795E1BDD" w:rsidR="00E027BA" w:rsidRDefault="00E027BA">
      <w:pPr>
        <w:rPr>
          <w:rFonts w:ascii="Times New Roman" w:hAnsi="Times New Roman" w:cs="Times New Roman"/>
        </w:rPr>
      </w:pPr>
    </w:p>
    <w:p w14:paraId="2A5FD8CF" w14:textId="3A0D49DA" w:rsidR="00E027BA" w:rsidRDefault="00E027BA">
      <w:pPr>
        <w:rPr>
          <w:rFonts w:ascii="Times New Roman" w:hAnsi="Times New Roman" w:cs="Times New Roman"/>
        </w:rPr>
      </w:pPr>
    </w:p>
    <w:p w14:paraId="2AD70311" w14:textId="159D78F9" w:rsidR="00E027BA" w:rsidRDefault="00E027BA">
      <w:pPr>
        <w:rPr>
          <w:rFonts w:ascii="Times New Roman" w:hAnsi="Times New Roman" w:cs="Times New Roman"/>
        </w:rPr>
      </w:pPr>
    </w:p>
    <w:p w14:paraId="55369B1C" w14:textId="2AE952EC" w:rsidR="00E027BA" w:rsidRDefault="00E027BA">
      <w:pPr>
        <w:rPr>
          <w:rFonts w:ascii="Times New Roman" w:hAnsi="Times New Roman" w:cs="Times New Roman"/>
        </w:rPr>
      </w:pPr>
    </w:p>
    <w:p w14:paraId="541EE1BA" w14:textId="3FC68D0A" w:rsidR="00E027BA" w:rsidRDefault="00E027BA">
      <w:pPr>
        <w:rPr>
          <w:rFonts w:ascii="Times New Roman" w:hAnsi="Times New Roman" w:cs="Times New Roman"/>
        </w:rPr>
      </w:pPr>
    </w:p>
    <w:p w14:paraId="3F1D84C3" w14:textId="6A7AF54B" w:rsidR="00E027BA" w:rsidRDefault="00E027BA">
      <w:pPr>
        <w:rPr>
          <w:rFonts w:ascii="Times New Roman" w:hAnsi="Times New Roman" w:cs="Times New Roman"/>
        </w:rPr>
      </w:pPr>
    </w:p>
    <w:p w14:paraId="0A2130E4" w14:textId="365D4ADC" w:rsidR="00E027BA" w:rsidRDefault="00E027BA">
      <w:pPr>
        <w:rPr>
          <w:rFonts w:ascii="Times New Roman" w:hAnsi="Times New Roman" w:cs="Times New Roman"/>
        </w:rPr>
      </w:pPr>
    </w:p>
    <w:p w14:paraId="340D9DF5" w14:textId="09719726" w:rsidR="00E027BA" w:rsidRDefault="00E027BA">
      <w:pPr>
        <w:rPr>
          <w:rFonts w:ascii="Times New Roman" w:hAnsi="Times New Roman" w:cs="Times New Roman"/>
        </w:rPr>
      </w:pPr>
    </w:p>
    <w:p w14:paraId="65C049CB" w14:textId="1CDBEB68" w:rsidR="00E027BA" w:rsidRDefault="00E027BA">
      <w:pPr>
        <w:rPr>
          <w:rFonts w:ascii="Times New Roman" w:hAnsi="Times New Roman" w:cs="Times New Roman"/>
        </w:rPr>
      </w:pPr>
    </w:p>
    <w:p w14:paraId="3BE2B585" w14:textId="035A86C3" w:rsidR="00E027BA" w:rsidRDefault="00E027BA">
      <w:pPr>
        <w:rPr>
          <w:rFonts w:ascii="Times New Roman" w:hAnsi="Times New Roman" w:cs="Times New Roman"/>
        </w:rPr>
      </w:pPr>
    </w:p>
    <w:p w14:paraId="42F09957" w14:textId="233788C8" w:rsidR="00E027BA" w:rsidRDefault="00E027BA">
      <w:pPr>
        <w:rPr>
          <w:rFonts w:ascii="Times New Roman" w:hAnsi="Times New Roman" w:cs="Times New Roman"/>
        </w:rPr>
      </w:pPr>
    </w:p>
    <w:p w14:paraId="248722E5" w14:textId="6F52748B" w:rsidR="00E027BA" w:rsidRDefault="00E027BA">
      <w:pPr>
        <w:rPr>
          <w:rFonts w:ascii="Times New Roman" w:hAnsi="Times New Roman" w:cs="Times New Roman"/>
        </w:rPr>
      </w:pPr>
    </w:p>
    <w:p w14:paraId="494DF208" w14:textId="4E4AE85C" w:rsidR="00E027BA" w:rsidRDefault="00E027BA">
      <w:pPr>
        <w:rPr>
          <w:rFonts w:ascii="Times New Roman" w:hAnsi="Times New Roman" w:cs="Times New Roman"/>
        </w:rPr>
      </w:pPr>
    </w:p>
    <w:p w14:paraId="2AC0E7E4" w14:textId="458CE0D5" w:rsidR="00E027BA" w:rsidRDefault="00E027BA">
      <w:pPr>
        <w:rPr>
          <w:rFonts w:ascii="Times New Roman" w:hAnsi="Times New Roman" w:cs="Times New Roman"/>
        </w:rPr>
      </w:pPr>
    </w:p>
    <w:p w14:paraId="489A1E66" w14:textId="5B8D12C8" w:rsidR="00E027BA" w:rsidRDefault="00E027BA">
      <w:pPr>
        <w:rPr>
          <w:rFonts w:ascii="Times New Roman" w:hAnsi="Times New Roman" w:cs="Times New Roman"/>
        </w:rPr>
      </w:pPr>
    </w:p>
    <w:p w14:paraId="4E1679CB" w14:textId="4F4B333E" w:rsidR="00E027BA" w:rsidRDefault="00E027BA">
      <w:pPr>
        <w:rPr>
          <w:rFonts w:ascii="Times New Roman" w:hAnsi="Times New Roman" w:cs="Times New Roman"/>
        </w:rPr>
      </w:pPr>
    </w:p>
    <w:p w14:paraId="12F9AAD7" w14:textId="0F1BC15E" w:rsidR="00E027BA" w:rsidRDefault="00E027BA">
      <w:pPr>
        <w:rPr>
          <w:rFonts w:ascii="Times New Roman" w:hAnsi="Times New Roman" w:cs="Times New Roman"/>
        </w:rPr>
      </w:pPr>
    </w:p>
    <w:p w14:paraId="36D5DCA9" w14:textId="457F0AFF" w:rsidR="00E027BA" w:rsidRDefault="00E027BA">
      <w:pPr>
        <w:rPr>
          <w:rFonts w:ascii="Times New Roman" w:hAnsi="Times New Roman" w:cs="Times New Roman"/>
        </w:rPr>
      </w:pPr>
    </w:p>
    <w:p w14:paraId="35D5BD0B" w14:textId="63C211C1" w:rsidR="00E027BA" w:rsidRDefault="00E027BA">
      <w:pPr>
        <w:rPr>
          <w:rFonts w:ascii="Times New Roman" w:hAnsi="Times New Roman" w:cs="Times New Roman"/>
        </w:rPr>
      </w:pPr>
    </w:p>
    <w:p w14:paraId="27301340" w14:textId="7A5F3492" w:rsidR="00E027BA" w:rsidRDefault="00E027BA">
      <w:pPr>
        <w:rPr>
          <w:rFonts w:ascii="Times New Roman" w:hAnsi="Times New Roman" w:cs="Times New Roman"/>
        </w:rPr>
      </w:pPr>
    </w:p>
    <w:p w14:paraId="3170B954" w14:textId="4C82A1C2" w:rsidR="00E027BA" w:rsidRDefault="00E027BA">
      <w:pPr>
        <w:rPr>
          <w:rFonts w:ascii="Times New Roman" w:hAnsi="Times New Roman" w:cs="Times New Roman"/>
        </w:rPr>
      </w:pPr>
    </w:p>
    <w:p w14:paraId="4A846BF0" w14:textId="552DB592" w:rsidR="00E027BA" w:rsidRDefault="00E027BA">
      <w:pPr>
        <w:rPr>
          <w:rFonts w:ascii="Times New Roman" w:hAnsi="Times New Roman" w:cs="Times New Roman"/>
        </w:rPr>
      </w:pPr>
    </w:p>
    <w:p w14:paraId="559B84A5" w14:textId="4A3C8947" w:rsidR="00E027BA" w:rsidRDefault="00E027BA">
      <w:pPr>
        <w:rPr>
          <w:rFonts w:ascii="Times New Roman" w:hAnsi="Times New Roman" w:cs="Times New Roman"/>
        </w:rPr>
      </w:pPr>
    </w:p>
    <w:p w14:paraId="0F6B52BF" w14:textId="235216B8" w:rsidR="00E027BA" w:rsidRDefault="00E027BA">
      <w:pPr>
        <w:rPr>
          <w:rFonts w:ascii="Times New Roman" w:hAnsi="Times New Roman" w:cs="Times New Roman"/>
        </w:rPr>
      </w:pPr>
    </w:p>
    <w:p w14:paraId="1F3E6690" w14:textId="37F1745C" w:rsidR="00E027BA" w:rsidRDefault="00E027BA">
      <w:pPr>
        <w:rPr>
          <w:rFonts w:ascii="Times New Roman" w:hAnsi="Times New Roman" w:cs="Times New Roman"/>
        </w:rPr>
      </w:pPr>
    </w:p>
    <w:p w14:paraId="4509C34A" w14:textId="2295CDDE" w:rsidR="00E027BA" w:rsidRDefault="00E027BA">
      <w:pPr>
        <w:rPr>
          <w:rFonts w:ascii="Times New Roman" w:hAnsi="Times New Roman" w:cs="Times New Roman"/>
        </w:rPr>
      </w:pPr>
    </w:p>
    <w:p w14:paraId="68078B46" w14:textId="0476DD2B" w:rsidR="00E027BA" w:rsidRDefault="00E027BA">
      <w:pPr>
        <w:rPr>
          <w:rFonts w:ascii="Times New Roman" w:hAnsi="Times New Roman" w:cs="Times New Roman"/>
        </w:rPr>
      </w:pPr>
    </w:p>
    <w:p w14:paraId="5F0F5AD7" w14:textId="6B1CC7FD" w:rsidR="00E027BA" w:rsidRDefault="00E027BA">
      <w:pPr>
        <w:rPr>
          <w:rFonts w:ascii="Times New Roman" w:hAnsi="Times New Roman" w:cs="Times New Roman"/>
        </w:rPr>
      </w:pPr>
    </w:p>
    <w:p w14:paraId="4A31259A" w14:textId="5A7C65FA" w:rsidR="00E027BA" w:rsidRDefault="00E027BA">
      <w:pPr>
        <w:rPr>
          <w:rFonts w:ascii="Times New Roman" w:hAnsi="Times New Roman" w:cs="Times New Roman"/>
        </w:rPr>
      </w:pPr>
    </w:p>
    <w:p w14:paraId="71610A46" w14:textId="32D41332" w:rsidR="00E027BA" w:rsidRDefault="00E027BA">
      <w:pPr>
        <w:rPr>
          <w:rFonts w:ascii="Times New Roman" w:hAnsi="Times New Roman" w:cs="Times New Roman"/>
        </w:rPr>
      </w:pPr>
    </w:p>
    <w:p w14:paraId="0CF13112" w14:textId="1BF43318" w:rsidR="00E027BA" w:rsidRDefault="00E027BA">
      <w:pPr>
        <w:rPr>
          <w:rFonts w:ascii="Times New Roman" w:hAnsi="Times New Roman" w:cs="Times New Roman"/>
        </w:rPr>
      </w:pPr>
    </w:p>
    <w:p w14:paraId="48E9E0A6" w14:textId="4F5C1366" w:rsidR="00E027BA" w:rsidRPr="000C2A2B" w:rsidRDefault="00E027BA">
      <w:pPr>
        <w:rPr>
          <w:rFonts w:ascii="Cascadia Code ExtraLight" w:hAnsi="Cascadia Code ExtraLight" w:cs="Times New Roman"/>
        </w:rPr>
      </w:pPr>
    </w:p>
    <w:p w14:paraId="1BE428A5" w14:textId="5BDE1E1E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  <w:bookmarkStart w:id="0" w:name="_Toc117429581"/>
      <w:r w:rsidRPr="00424EF2">
        <w:rPr>
          <w:rFonts w:ascii="Cascadia Code ExtraLight" w:hAnsi="Cascadia Code ExtraLight"/>
          <w:sz w:val="40"/>
          <w:szCs w:val="24"/>
          <w:u w:val="single"/>
        </w:rPr>
        <w:t>Abstract</w:t>
      </w:r>
      <w:bookmarkEnd w:id="0"/>
    </w:p>
    <w:p w14:paraId="73364D1F" w14:textId="6613540B" w:rsidR="00E027BA" w:rsidRPr="00424EF2" w:rsidRDefault="0059669E" w:rsidP="00A22CF7">
      <w:r>
        <w:t xml:space="preserve">In this report, Google SQL </w:t>
      </w:r>
      <w:r w:rsidR="003E4296">
        <w:t>is used to host</w:t>
      </w:r>
      <w:r w:rsidR="00041DC3">
        <w:t>, develop and implement</w:t>
      </w:r>
      <w:r w:rsidR="00C37C12">
        <w:t xml:space="preserve"> the </w:t>
      </w:r>
      <w:r w:rsidR="003E4296">
        <w:t xml:space="preserve">database for </w:t>
      </w:r>
      <w:r w:rsidR="008E5E25">
        <w:t>College Database System</w:t>
      </w:r>
      <w:r w:rsidR="0088437B">
        <w:t xml:space="preserve">. </w:t>
      </w:r>
      <w:r w:rsidR="00B774BB">
        <w:t xml:space="preserve">Exploring </w:t>
      </w:r>
      <w:r w:rsidR="00D30020">
        <w:t xml:space="preserve">the usual use cases </w:t>
      </w:r>
      <w:r w:rsidR="000F3569">
        <w:t>and testing the overall design of the database system</w:t>
      </w:r>
      <w:r w:rsidR="00A932CA">
        <w:t>. Moreover</w:t>
      </w:r>
      <w:r w:rsidR="008269F7">
        <w:t xml:space="preserve">, </w:t>
      </w:r>
      <w:r w:rsidR="00352272">
        <w:t>a softwar</w:t>
      </w:r>
      <w:r w:rsidR="00253BA7">
        <w:t>e application</w:t>
      </w:r>
      <w:r w:rsidR="00001C44">
        <w:t xml:space="preserve"> called </w:t>
      </w:r>
      <w:r w:rsidR="00DB5B21">
        <w:t>SQL Server Management Studio</w:t>
      </w:r>
      <w:r w:rsidR="00253BA7">
        <w:t xml:space="preserve"> is integrated into Google SQL for easy configuration, management and administrating </w:t>
      </w:r>
      <w:r w:rsidR="00620CE1">
        <w:t>of all components within the SQL server</w:t>
      </w:r>
      <w:r w:rsidR="00957AEC">
        <w:t xml:space="preserve"> and to </w:t>
      </w:r>
      <w:r w:rsidR="00207BF2">
        <w:t xml:space="preserve">test </w:t>
      </w:r>
      <w:r w:rsidR="00DE6AFA">
        <w:t xml:space="preserve">the </w:t>
      </w:r>
      <w:r w:rsidR="0082224A">
        <w:t xml:space="preserve">full capability of the </w:t>
      </w:r>
      <w:r w:rsidR="008F0BDC">
        <w:t xml:space="preserve">entities. We have </w:t>
      </w:r>
      <w:r w:rsidR="00B93A37">
        <w:t xml:space="preserve">integrated a </w:t>
      </w:r>
      <w:r w:rsidR="00B20877">
        <w:t xml:space="preserve">data generator called Red Gate SQL Data Generator </w:t>
      </w:r>
      <w:r w:rsidR="002A6410">
        <w:t xml:space="preserve">to generate </w:t>
      </w:r>
      <w:r w:rsidR="00731EC3">
        <w:t xml:space="preserve">at least a thousand </w:t>
      </w:r>
      <w:r w:rsidR="00B323DD">
        <w:t>dummy data.</w:t>
      </w:r>
      <w:r w:rsidR="006C7358">
        <w:t xml:space="preserve"> </w:t>
      </w:r>
      <w:r w:rsidR="00B323DD">
        <w:t xml:space="preserve"> </w:t>
      </w:r>
      <w:r w:rsidR="008F721F">
        <w:t>SQL Studio allows</w:t>
      </w:r>
      <w:r w:rsidR="00931656">
        <w:t xml:space="preserve"> </w:t>
      </w:r>
      <w:r w:rsidR="00E30728">
        <w:t xml:space="preserve">straight forward search queries with a GUI </w:t>
      </w:r>
      <w:r w:rsidR="00AF493B">
        <w:t xml:space="preserve">instead of </w:t>
      </w:r>
      <w:r w:rsidR="00980B24">
        <w:t>generating a script to execute</w:t>
      </w:r>
      <w:r w:rsidR="00053421">
        <w:t xml:space="preserve"> such as SELECT,</w:t>
      </w:r>
      <w:r w:rsidR="004A1367">
        <w:t xml:space="preserve"> ALTER, JOIN to fulfill </w:t>
      </w:r>
      <w:r w:rsidR="00130FEA">
        <w:t>the prerequisites from the outline. The implementation of the database was extremely successful,</w:t>
      </w:r>
      <w:r w:rsidR="00864F79">
        <w:t xml:space="preserve"> powerful, secure and very easy to use.</w:t>
      </w:r>
      <w:r w:rsidR="00A8097E">
        <w:t xml:space="preserve"> </w:t>
      </w:r>
      <w:r w:rsidR="00E67515">
        <w:t>Not only that</w:t>
      </w:r>
      <w:r w:rsidR="002169DD">
        <w:t xml:space="preserve">, the implementation allows effortless migration between other databases. </w:t>
      </w:r>
    </w:p>
    <w:p w14:paraId="0C8FC36E" w14:textId="024903F8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</w:p>
    <w:p w14:paraId="4629ECA1" w14:textId="116DAAEA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  <w:bookmarkStart w:id="1" w:name="_Toc117429582"/>
      <w:r w:rsidRPr="00424EF2">
        <w:rPr>
          <w:rFonts w:ascii="Cascadia Code ExtraLight" w:hAnsi="Cascadia Code ExtraLight"/>
          <w:sz w:val="40"/>
          <w:szCs w:val="24"/>
          <w:u w:val="single"/>
        </w:rPr>
        <w:t>Overview of Database</w:t>
      </w:r>
      <w:bookmarkEnd w:id="1"/>
    </w:p>
    <w:p w14:paraId="37428A4E" w14:textId="0EC0AE20" w:rsidR="00E027BA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</w:p>
    <w:p w14:paraId="05920B20" w14:textId="50A933F4" w:rsidR="001644AC" w:rsidRPr="001644AC" w:rsidRDefault="00A22850" w:rsidP="001644AC">
      <w:r>
        <w:t xml:space="preserve">The database </w:t>
      </w:r>
      <w:r w:rsidR="00A07416">
        <w:t>is hosted on a cloud database which requires careful implementation</w:t>
      </w:r>
      <w:r w:rsidR="00395BC8">
        <w:t xml:space="preserve"> </w:t>
      </w:r>
      <w:r w:rsidR="008D021A">
        <w:t xml:space="preserve">and </w:t>
      </w:r>
      <w:r w:rsidR="00B60E0F">
        <w:t>ensuring best practices are utilized</w:t>
      </w:r>
      <w:r w:rsidR="005D1AB7">
        <w:t>.</w:t>
      </w:r>
      <w:r w:rsidR="004922D1">
        <w:t xml:space="preserve"> </w:t>
      </w:r>
      <w:r w:rsidR="000A1D28">
        <w:t xml:space="preserve">This database </w:t>
      </w:r>
      <w:r w:rsidR="004578C6">
        <w:t>consists</w:t>
      </w:r>
      <w:r w:rsidR="000A1D28">
        <w:t xml:space="preserve"> of 9 tables. </w:t>
      </w:r>
      <w:r w:rsidR="004578C6">
        <w:t xml:space="preserve">There are one to one , one to many and </w:t>
      </w:r>
      <w:r w:rsidR="006221C8">
        <w:t>many to many relationships.</w:t>
      </w:r>
      <w:r w:rsidR="00CA466B">
        <w:t xml:space="preserve"> </w:t>
      </w:r>
      <w:r w:rsidR="00525B5C">
        <w:t xml:space="preserve">Our database has </w:t>
      </w:r>
      <w:r w:rsidR="00C36D39">
        <w:t>student, Enrolment, Grade,Exam</w:t>
      </w:r>
      <w:r w:rsidR="002719C7">
        <w:t>, S</w:t>
      </w:r>
      <w:r w:rsidR="00B25D01">
        <w:t xml:space="preserve">ubject, </w:t>
      </w:r>
      <w:r w:rsidR="00257AFC">
        <w:t>Course</w:t>
      </w:r>
      <w:r w:rsidR="00502461">
        <w:t xml:space="preserve">, </w:t>
      </w:r>
      <w:r w:rsidR="001E3B4B">
        <w:t xml:space="preserve">Scholarship, </w:t>
      </w:r>
      <w:r w:rsidR="00761358">
        <w:t>Provider_</w:t>
      </w:r>
      <w:r w:rsidR="00561682">
        <w:t>Scholarship</w:t>
      </w:r>
      <w:r w:rsidR="003B3933">
        <w:t>, Provider</w:t>
      </w:r>
      <w:r w:rsidR="001E3B4B">
        <w:t xml:space="preserve"> </w:t>
      </w:r>
      <w:r w:rsidR="001C12D8">
        <w:t xml:space="preserve"> tables</w:t>
      </w:r>
    </w:p>
    <w:p w14:paraId="10E4C8A9" w14:textId="33F2B65D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</w:p>
    <w:p w14:paraId="014AE5C1" w14:textId="54AB18FC" w:rsidR="00E027BA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  <w:bookmarkStart w:id="2" w:name="_Toc117429583"/>
      <w:r w:rsidRPr="00424EF2">
        <w:rPr>
          <w:rFonts w:ascii="Cascadia Code ExtraLight" w:hAnsi="Cascadia Code ExtraLight"/>
          <w:sz w:val="40"/>
          <w:szCs w:val="24"/>
          <w:u w:val="single"/>
        </w:rPr>
        <w:t>Introduction</w:t>
      </w:r>
      <w:bookmarkEnd w:id="2"/>
    </w:p>
    <w:p w14:paraId="6E434E21" w14:textId="77777777" w:rsidR="00624D57" w:rsidRDefault="00624D57" w:rsidP="00624D57"/>
    <w:p w14:paraId="1DAD6F29" w14:textId="515FE5F0" w:rsidR="00E233C0" w:rsidRDefault="00E233C0" w:rsidP="00624D57">
      <w:r>
        <w:t>College is pa</w:t>
      </w:r>
      <w:r w:rsidR="00B478BF">
        <w:t xml:space="preserve">rt of </w:t>
      </w:r>
      <w:r w:rsidR="00572B71">
        <w:t>everyday</w:t>
      </w:r>
      <w:r w:rsidR="00BD1C3F">
        <w:t xml:space="preserve"> li</w:t>
      </w:r>
      <w:r w:rsidR="002726C2">
        <w:t>fe. And a good da</w:t>
      </w:r>
      <w:r w:rsidR="002C3F63">
        <w:t xml:space="preserve">tabase </w:t>
      </w:r>
      <w:r w:rsidR="006D5B3B">
        <w:t xml:space="preserve">is </w:t>
      </w:r>
      <w:r w:rsidR="00572B71">
        <w:t xml:space="preserve">a </w:t>
      </w:r>
      <w:r w:rsidR="00F033F8">
        <w:t xml:space="preserve">very essential part of it. In our database we are trying to create a </w:t>
      </w:r>
      <w:r w:rsidR="009120E8">
        <w:t xml:space="preserve">simple yet complex which can </w:t>
      </w:r>
      <w:r w:rsidR="00572B71">
        <w:t>easily</w:t>
      </w:r>
      <w:r w:rsidR="009120E8">
        <w:t xml:space="preserve"> to implement in any </w:t>
      </w:r>
      <w:r w:rsidR="00572B71">
        <w:t>kind’s</w:t>
      </w:r>
      <w:r w:rsidR="009120E8">
        <w:t xml:space="preserve"> of university scenario. </w:t>
      </w:r>
      <w:r w:rsidR="00C22238">
        <w:t xml:space="preserve">The modification part of the </w:t>
      </w:r>
    </w:p>
    <w:p w14:paraId="0DBFEAE6" w14:textId="71537CC1" w:rsidR="00624D57" w:rsidRPr="00624D57" w:rsidRDefault="00624D57" w:rsidP="00624D57"/>
    <w:p w14:paraId="2D448842" w14:textId="77777777" w:rsidR="00624D57" w:rsidRPr="00624D57" w:rsidRDefault="00624D57" w:rsidP="00624D57"/>
    <w:p w14:paraId="42EA55D6" w14:textId="32EBC7DD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</w:p>
    <w:p w14:paraId="1A5F29F3" w14:textId="10441E87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  <w:bookmarkStart w:id="3" w:name="_Toc117429584"/>
      <w:r w:rsidRPr="00424EF2">
        <w:rPr>
          <w:rFonts w:ascii="Cascadia Code ExtraLight" w:hAnsi="Cascadia Code ExtraLight"/>
          <w:sz w:val="40"/>
          <w:szCs w:val="24"/>
          <w:u w:val="single"/>
        </w:rPr>
        <w:t>Main Uses of Database</w:t>
      </w:r>
      <w:bookmarkEnd w:id="3"/>
    </w:p>
    <w:p w14:paraId="336DE78E" w14:textId="77777777" w:rsidR="00844CA8" w:rsidRDefault="00844CA8" w:rsidP="00844CA8"/>
    <w:p w14:paraId="5F919EF6" w14:textId="2CBA9568" w:rsidR="00844CA8" w:rsidRPr="00844CA8" w:rsidRDefault="00844CA8" w:rsidP="00844CA8">
      <w:r>
        <w:t xml:space="preserve">A college database management system is a record system which </w:t>
      </w:r>
      <w:r w:rsidR="008432FB">
        <w:t xml:space="preserve">enables the </w:t>
      </w:r>
      <w:r w:rsidR="003D0C34">
        <w:t xml:space="preserve">record administrators to access necessary data </w:t>
      </w:r>
      <w:r w:rsidR="00A11023">
        <w:t xml:space="preserve">at any place and any time through the internet. A student can receive important information and notifications in the university like </w:t>
      </w:r>
      <w:r w:rsidR="00A6781C">
        <w:t>courses, scholarships and exams.</w:t>
      </w:r>
      <w:r w:rsidR="00D50D2E">
        <w:t xml:space="preserve"> </w:t>
      </w:r>
    </w:p>
    <w:p w14:paraId="2053C9A8" w14:textId="496BF6BE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</w:p>
    <w:p w14:paraId="4DE5A027" w14:textId="1FE1FB1B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  <w:bookmarkStart w:id="4" w:name="_Toc117429585"/>
      <w:r w:rsidRPr="00424EF2">
        <w:rPr>
          <w:rFonts w:ascii="Cascadia Code ExtraLight" w:hAnsi="Cascadia Code ExtraLight"/>
          <w:sz w:val="40"/>
          <w:szCs w:val="24"/>
          <w:u w:val="single"/>
        </w:rPr>
        <w:t>Illustration of the Design</w:t>
      </w:r>
      <w:bookmarkEnd w:id="4"/>
    </w:p>
    <w:p w14:paraId="42359B9C" w14:textId="77777777" w:rsidR="000B15B4" w:rsidRDefault="000B15B4" w:rsidP="000B15B4"/>
    <w:p w14:paraId="1FA953E8" w14:textId="5A369BB8" w:rsidR="00811FDD" w:rsidRDefault="00811FDD" w:rsidP="000B15B4">
      <w:r>
        <w:t xml:space="preserve">Our database created using </w:t>
      </w:r>
      <w:r w:rsidR="00BB55E0">
        <w:t xml:space="preserve">10 </w:t>
      </w:r>
      <w:r w:rsidR="00524D1C">
        <w:t>tablets</w:t>
      </w:r>
      <w:r w:rsidR="002D47CA">
        <w:t>.</w:t>
      </w:r>
      <w:r w:rsidR="00DC4285">
        <w:t xml:space="preserve"> These are orovide, provier </w:t>
      </w:r>
      <w:r w:rsidR="00241F8B">
        <w:t>, provide_scholarship</w:t>
      </w:r>
      <w:r w:rsidR="00C31AC5">
        <w:t>, svholarshio</w:t>
      </w:r>
      <w:r w:rsidR="002D47CA">
        <w:t xml:space="preserve"> </w:t>
      </w:r>
    </w:p>
    <w:p w14:paraId="08209F9F" w14:textId="77777777" w:rsidR="00E862C2" w:rsidRDefault="00E862C2" w:rsidP="000B15B4"/>
    <w:p w14:paraId="7DD77BA3" w14:textId="77777777" w:rsidR="00E862C2" w:rsidRDefault="00E862C2" w:rsidP="000B15B4"/>
    <w:p w14:paraId="42A7C90B" w14:textId="4D7C1ED5" w:rsidR="0089077A" w:rsidRDefault="00CE63E9" w:rsidP="000B15B4">
      <w:r>
        <w:t>Here is the UML di</w:t>
      </w:r>
      <w:r w:rsidR="00F23A62">
        <w:t xml:space="preserve">agram for </w:t>
      </w:r>
      <w:r w:rsidR="00635845">
        <w:t xml:space="preserve">our database which </w:t>
      </w:r>
      <w:r w:rsidR="00452EC1">
        <w:t xml:space="preserve">clearly  </w:t>
      </w:r>
      <w:r w:rsidR="00C05C4C">
        <w:t>demonstrate our plan:</w:t>
      </w:r>
    </w:p>
    <w:p w14:paraId="783F0B63" w14:textId="77777777" w:rsidR="00C05C4C" w:rsidRDefault="00C05C4C" w:rsidP="000B15B4"/>
    <w:p w14:paraId="3D1D209E" w14:textId="77777777" w:rsidR="00C05C4C" w:rsidRDefault="00C05C4C" w:rsidP="000B15B4"/>
    <w:p w14:paraId="3D176109" w14:textId="223FA54E" w:rsidR="00C05C4C" w:rsidRDefault="00C05C4C" w:rsidP="000B15B4">
      <w:r>
        <w:rPr>
          <w:noProof/>
        </w:rPr>
        <w:lastRenderedPageBreak/>
        <w:drawing>
          <wp:inline distT="0" distB="0" distL="0" distR="0" wp14:anchorId="7EB5679D" wp14:editId="4A742349">
            <wp:extent cx="6858000" cy="532066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6773" w14:textId="77777777" w:rsidR="0089077A" w:rsidRDefault="0089077A" w:rsidP="000B15B4"/>
    <w:p w14:paraId="0A9A2AA4" w14:textId="77777777" w:rsidR="0089077A" w:rsidRDefault="0089077A" w:rsidP="000B15B4"/>
    <w:p w14:paraId="0B4045B7" w14:textId="248FAF0E" w:rsidR="000B15B4" w:rsidRPr="000B15B4" w:rsidRDefault="000B15B4" w:rsidP="000B15B4"/>
    <w:p w14:paraId="3B6AF5ED" w14:textId="11696B01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</w:p>
    <w:p w14:paraId="143ABA0A" w14:textId="38B13C82" w:rsidR="00E027BA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  <w:bookmarkStart w:id="5" w:name="_Toc117429586"/>
      <w:r w:rsidRPr="00424EF2">
        <w:rPr>
          <w:rFonts w:ascii="Cascadia Code ExtraLight" w:hAnsi="Cascadia Code ExtraLight"/>
          <w:sz w:val="40"/>
          <w:szCs w:val="24"/>
          <w:u w:val="single"/>
        </w:rPr>
        <w:t>Normalisation</w:t>
      </w:r>
      <w:bookmarkEnd w:id="5"/>
    </w:p>
    <w:p w14:paraId="55592621" w14:textId="77777777" w:rsidR="00C75337" w:rsidRDefault="00C75337" w:rsidP="00C75337"/>
    <w:p w14:paraId="43A4023F" w14:textId="0A460C6D" w:rsidR="00C75337" w:rsidRDefault="00840518" w:rsidP="00C75337">
      <w:r>
        <w:t xml:space="preserve">Here we </w:t>
      </w:r>
      <w:r w:rsidR="006C625D">
        <w:t xml:space="preserve">do the </w:t>
      </w:r>
      <w:r w:rsidR="00AF41AE">
        <w:t>normalization of eac</w:t>
      </w:r>
      <w:r w:rsidR="00C44F6F">
        <w:t xml:space="preserve">h </w:t>
      </w:r>
      <w:r w:rsidR="00B45B33">
        <w:t xml:space="preserve">table </w:t>
      </w:r>
      <w:r w:rsidR="00666CCE">
        <w:t>in our datab</w:t>
      </w:r>
      <w:r w:rsidR="003B71D8">
        <w:t>a</w:t>
      </w:r>
      <w:r w:rsidR="00666CCE">
        <w:t>se</w:t>
      </w:r>
    </w:p>
    <w:p w14:paraId="31D6EF43" w14:textId="77777777" w:rsidR="003B71D8" w:rsidRDefault="003B71D8" w:rsidP="00C75337"/>
    <w:p w14:paraId="75665FF0" w14:textId="77777777" w:rsidR="003B71D8" w:rsidRDefault="003B71D8" w:rsidP="00C75337"/>
    <w:p w14:paraId="024B7EDE" w14:textId="5E4B1BF0" w:rsidR="003B71D8" w:rsidRDefault="003B71D8" w:rsidP="003B71D8">
      <w:pPr>
        <w:pStyle w:val="ListParagraph"/>
        <w:numPr>
          <w:ilvl w:val="0"/>
          <w:numId w:val="1"/>
        </w:numPr>
      </w:pPr>
      <w:r>
        <w:t>Exam table</w:t>
      </w:r>
    </w:p>
    <w:p w14:paraId="2A039593" w14:textId="77777777" w:rsidR="00265242" w:rsidRDefault="00265242" w:rsidP="0026524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86"/>
        <w:gridCol w:w="2611"/>
        <w:gridCol w:w="2676"/>
        <w:gridCol w:w="2557"/>
      </w:tblGrid>
      <w:tr w:rsidR="00F81948" w14:paraId="1B36BD9D" w14:textId="77777777" w:rsidTr="004E436D">
        <w:tc>
          <w:tcPr>
            <w:tcW w:w="2697" w:type="dxa"/>
          </w:tcPr>
          <w:p w14:paraId="408B320B" w14:textId="095DB0DD" w:rsidR="004E436D" w:rsidRDefault="004E436D" w:rsidP="00265242">
            <w:pPr>
              <w:pStyle w:val="ListParagraph"/>
              <w:ind w:left="0"/>
            </w:pPr>
            <w:r>
              <w:t>Exam_ID</w:t>
            </w:r>
          </w:p>
        </w:tc>
        <w:tc>
          <w:tcPr>
            <w:tcW w:w="2697" w:type="dxa"/>
          </w:tcPr>
          <w:p w14:paraId="370BB00E" w14:textId="273EECEA" w:rsidR="004E436D" w:rsidRDefault="00F81948" w:rsidP="00265242">
            <w:pPr>
              <w:pStyle w:val="ListParagraph"/>
              <w:ind w:left="0"/>
            </w:pPr>
            <w:r>
              <w:t>Exam_name</w:t>
            </w:r>
          </w:p>
        </w:tc>
        <w:tc>
          <w:tcPr>
            <w:tcW w:w="2698" w:type="dxa"/>
          </w:tcPr>
          <w:p w14:paraId="566DDDAE" w14:textId="5B2B99AE" w:rsidR="004E436D" w:rsidRDefault="00B61A92" w:rsidP="00265242">
            <w:pPr>
              <w:pStyle w:val="ListParagraph"/>
              <w:ind w:left="0"/>
            </w:pPr>
            <w:r>
              <w:t>Exam_</w:t>
            </w:r>
            <w:r w:rsidR="00F81948">
              <w:t>requirements</w:t>
            </w:r>
          </w:p>
        </w:tc>
        <w:tc>
          <w:tcPr>
            <w:tcW w:w="2698" w:type="dxa"/>
          </w:tcPr>
          <w:p w14:paraId="4FDE38D2" w14:textId="330A513B" w:rsidR="004E436D" w:rsidRDefault="001420E2" w:rsidP="00265242">
            <w:pPr>
              <w:pStyle w:val="ListParagraph"/>
              <w:ind w:left="0"/>
            </w:pPr>
            <w:r>
              <w:t>Grade</w:t>
            </w:r>
          </w:p>
        </w:tc>
      </w:tr>
    </w:tbl>
    <w:p w14:paraId="40177FA4" w14:textId="77777777" w:rsidR="004A6991" w:rsidRDefault="004A6991" w:rsidP="00265242">
      <w:pPr>
        <w:pStyle w:val="ListParagraph"/>
        <w:ind w:left="360"/>
      </w:pPr>
    </w:p>
    <w:p w14:paraId="2F04B1ED" w14:textId="1F57CCF0" w:rsidR="001420E2" w:rsidRDefault="00A05B24" w:rsidP="001420E2">
      <w:pPr>
        <w:pStyle w:val="ListParagraph"/>
        <w:numPr>
          <w:ilvl w:val="1"/>
          <w:numId w:val="1"/>
        </w:numPr>
      </w:pPr>
      <w:r>
        <w:t xml:space="preserve">This </w:t>
      </w:r>
      <w:r w:rsidR="00807BE9">
        <w:t xml:space="preserve">is </w:t>
      </w:r>
      <w:r w:rsidR="00C905D0">
        <w:t xml:space="preserve">already </w:t>
      </w:r>
      <w:r w:rsidR="004B12E2">
        <w:t xml:space="preserve">in </w:t>
      </w:r>
      <w:r w:rsidR="00046118">
        <w:t>3</w:t>
      </w:r>
      <w:r w:rsidR="00046118" w:rsidRPr="00046118">
        <w:rPr>
          <w:vertAlign w:val="superscript"/>
        </w:rPr>
        <w:t>rd</w:t>
      </w:r>
      <w:r w:rsidR="00046118">
        <w:t xml:space="preserve"> normalization form , because there is on partial dependency </w:t>
      </w:r>
      <w:r w:rsidR="00883F7A">
        <w:t xml:space="preserve">. So </w:t>
      </w:r>
      <w:r w:rsidR="00365AD2">
        <w:t>this table does not need to be changed</w:t>
      </w:r>
    </w:p>
    <w:p w14:paraId="309A90B9" w14:textId="77777777" w:rsidR="00893210" w:rsidRDefault="00893210" w:rsidP="00893210"/>
    <w:p w14:paraId="73883443" w14:textId="77777777" w:rsidR="00893210" w:rsidRDefault="00893210" w:rsidP="00893210"/>
    <w:p w14:paraId="6C22056F" w14:textId="77777777" w:rsidR="00893210" w:rsidRDefault="00893210" w:rsidP="00893210"/>
    <w:p w14:paraId="2C41B1A1" w14:textId="359A68F7" w:rsidR="004B08F5" w:rsidRDefault="0079323E" w:rsidP="004B08F5">
      <w:pPr>
        <w:pStyle w:val="ListParagraph"/>
        <w:numPr>
          <w:ilvl w:val="0"/>
          <w:numId w:val="1"/>
        </w:numPr>
      </w:pPr>
      <w:r>
        <w:t>Subject</w:t>
      </w:r>
      <w:r w:rsidR="00AE5565">
        <w:t xml:space="preserve"> table</w:t>
      </w:r>
    </w:p>
    <w:p w14:paraId="06ABBB54" w14:textId="77777777" w:rsidR="004A09ED" w:rsidRDefault="004A09ED" w:rsidP="004A09ED"/>
    <w:p w14:paraId="4711FE07" w14:textId="77777777" w:rsidR="004A09ED" w:rsidRDefault="004A09ED" w:rsidP="004A09E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9"/>
        <w:gridCol w:w="2618"/>
        <w:gridCol w:w="2605"/>
      </w:tblGrid>
      <w:tr w:rsidR="00E73673" w14:paraId="6D609C9F" w14:textId="77777777" w:rsidTr="00E73673">
        <w:tc>
          <w:tcPr>
            <w:tcW w:w="2619" w:type="dxa"/>
          </w:tcPr>
          <w:p w14:paraId="109C75B7" w14:textId="788CE566" w:rsidR="00E73673" w:rsidRDefault="00E73673">
            <w:pPr>
              <w:pStyle w:val="ListParagraph"/>
              <w:ind w:left="0"/>
            </w:pPr>
            <w:r>
              <w:t>Subject_Id</w:t>
            </w:r>
          </w:p>
        </w:tc>
        <w:tc>
          <w:tcPr>
            <w:tcW w:w="2618" w:type="dxa"/>
          </w:tcPr>
          <w:p w14:paraId="5D5C9C9C" w14:textId="17019541" w:rsidR="00E73673" w:rsidRDefault="00E73673">
            <w:pPr>
              <w:pStyle w:val="ListParagraph"/>
              <w:ind w:left="0"/>
            </w:pPr>
            <w:r>
              <w:t>Course_ID</w:t>
            </w:r>
          </w:p>
        </w:tc>
        <w:tc>
          <w:tcPr>
            <w:tcW w:w="2605" w:type="dxa"/>
          </w:tcPr>
          <w:p w14:paraId="44F0F02D" w14:textId="6BC29891" w:rsidR="00E73673" w:rsidRDefault="00E73673">
            <w:pPr>
              <w:pStyle w:val="ListParagraph"/>
              <w:ind w:left="0"/>
            </w:pPr>
            <w:r>
              <w:t>Devision</w:t>
            </w:r>
          </w:p>
        </w:tc>
      </w:tr>
    </w:tbl>
    <w:p w14:paraId="4959AF07" w14:textId="77777777" w:rsidR="004A09ED" w:rsidRDefault="004A09ED" w:rsidP="004A09ED">
      <w:pPr>
        <w:pStyle w:val="ListParagraph"/>
        <w:ind w:left="360"/>
      </w:pPr>
    </w:p>
    <w:p w14:paraId="137D13EC" w14:textId="4F863D58" w:rsidR="00797325" w:rsidRDefault="00797325" w:rsidP="00797325">
      <w:pPr>
        <w:pStyle w:val="ListParagraph"/>
        <w:numPr>
          <w:ilvl w:val="0"/>
          <w:numId w:val="2"/>
        </w:numPr>
      </w:pPr>
    </w:p>
    <w:p w14:paraId="026B1348" w14:textId="5264B364" w:rsidR="00E027BA" w:rsidRDefault="00A84D0A" w:rsidP="00E075CE">
      <w:pPr>
        <w:pStyle w:val="ListParagraph"/>
        <w:numPr>
          <w:ilvl w:val="1"/>
          <w:numId w:val="2"/>
        </w:numPr>
      </w:pPr>
      <w:r>
        <w:t xml:space="preserve">We can see that </w:t>
      </w:r>
      <w:r w:rsidR="00F216B8">
        <w:t>this table already  in 3</w:t>
      </w:r>
      <w:r w:rsidR="00F216B8" w:rsidRPr="00F216B8">
        <w:rPr>
          <w:vertAlign w:val="superscript"/>
        </w:rPr>
        <w:t>rd</w:t>
      </w:r>
      <w:r w:rsidR="00F216B8">
        <w:t xml:space="preserve"> NF form</w:t>
      </w:r>
      <w:r w:rsidR="0021116F">
        <w:t>.</w:t>
      </w:r>
      <w:r w:rsidR="00266AD9">
        <w:t xml:space="preserve"> As there is no duplication in primary key</w:t>
      </w:r>
      <w:r w:rsidR="008F34F6">
        <w:t>. Also there is no functional dependency between columns except with the primary key</w:t>
      </w:r>
    </w:p>
    <w:p w14:paraId="14794141" w14:textId="77777777" w:rsidR="008E0A55" w:rsidRDefault="008E0A55" w:rsidP="008E0A55"/>
    <w:p w14:paraId="020C1325" w14:textId="77777777" w:rsidR="008E0A55" w:rsidRDefault="008E0A55" w:rsidP="008E0A55"/>
    <w:p w14:paraId="59C86B8F" w14:textId="77777777" w:rsidR="008E0A55" w:rsidRDefault="008E0A55" w:rsidP="008E0A55"/>
    <w:p w14:paraId="0B782D9C" w14:textId="7B014C38" w:rsidR="008E0A55" w:rsidRDefault="00A67D70" w:rsidP="008E0A55">
      <w:pPr>
        <w:pStyle w:val="ListParagraph"/>
        <w:numPr>
          <w:ilvl w:val="0"/>
          <w:numId w:val="2"/>
        </w:numPr>
      </w:pPr>
      <w:r>
        <w:t xml:space="preserve">Grade </w:t>
      </w:r>
    </w:p>
    <w:p w14:paraId="5CC5C242" w14:textId="77777777" w:rsidR="00A67D70" w:rsidRDefault="00A67D70" w:rsidP="00A67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0028D" w14:paraId="79D01B18" w14:textId="77777777" w:rsidTr="0040028D">
        <w:tc>
          <w:tcPr>
            <w:tcW w:w="2697" w:type="dxa"/>
          </w:tcPr>
          <w:p w14:paraId="01B352FB" w14:textId="501D1E23" w:rsidR="0040028D" w:rsidRDefault="0040028D" w:rsidP="00A67D70">
            <w:r>
              <w:t>Student_ID</w:t>
            </w:r>
          </w:p>
        </w:tc>
        <w:tc>
          <w:tcPr>
            <w:tcW w:w="2697" w:type="dxa"/>
          </w:tcPr>
          <w:p w14:paraId="5783127E" w14:textId="32F67E66" w:rsidR="0040028D" w:rsidRDefault="0040028D" w:rsidP="00A67D70">
            <w:r>
              <w:t>Exam_Id</w:t>
            </w:r>
          </w:p>
        </w:tc>
        <w:tc>
          <w:tcPr>
            <w:tcW w:w="2698" w:type="dxa"/>
          </w:tcPr>
          <w:p w14:paraId="5A69452A" w14:textId="717AC210" w:rsidR="0040028D" w:rsidRDefault="0040028D" w:rsidP="00A67D70">
            <w:r>
              <w:t>Num_Attempts</w:t>
            </w:r>
          </w:p>
        </w:tc>
        <w:tc>
          <w:tcPr>
            <w:tcW w:w="2698" w:type="dxa"/>
          </w:tcPr>
          <w:p w14:paraId="138F417D" w14:textId="0E792E80" w:rsidR="0040028D" w:rsidRDefault="007971F1" w:rsidP="00A67D70">
            <w:r>
              <w:t>Score</w:t>
            </w:r>
          </w:p>
        </w:tc>
      </w:tr>
    </w:tbl>
    <w:p w14:paraId="6B3BC993" w14:textId="77777777" w:rsidR="00A67D70" w:rsidRDefault="00A67D70" w:rsidP="00A67D70"/>
    <w:p w14:paraId="5A174A86" w14:textId="598C1DEF" w:rsidR="00BF2EC4" w:rsidRDefault="007753E2" w:rsidP="007753E2">
      <w:pPr>
        <w:pStyle w:val="ListParagraph"/>
        <w:numPr>
          <w:ilvl w:val="0"/>
          <w:numId w:val="4"/>
        </w:numPr>
      </w:pPr>
      <w:r>
        <w:t xml:space="preserve">  </w:t>
      </w:r>
    </w:p>
    <w:p w14:paraId="1C39075E" w14:textId="120679A6" w:rsidR="007753E2" w:rsidRDefault="00B61D93" w:rsidP="007753E2">
      <w:pPr>
        <w:pStyle w:val="ListParagraph"/>
        <w:numPr>
          <w:ilvl w:val="1"/>
          <w:numId w:val="4"/>
        </w:numPr>
      </w:pPr>
      <w:r>
        <w:t xml:space="preserve">In this table we use a Composite Primary Key </w:t>
      </w:r>
      <w:r w:rsidR="008B03A5">
        <w:t xml:space="preserve">, which is consists of Student_ID from student table and Exam_ID from </w:t>
      </w:r>
      <w:r w:rsidR="002E32CE">
        <w:t>Exam Table. Here other non-pr</w:t>
      </w:r>
      <w:r w:rsidR="00CB4FFD">
        <w:t>imary key don’t depend on each other except depent on only composi</w:t>
      </w:r>
      <w:r w:rsidR="00B64866">
        <w:t xml:space="preserve">te primary key. There will be no repeated value in </w:t>
      </w:r>
      <w:r w:rsidR="000360D6">
        <w:t>the composite primary key also. So, we can conclude that it’s already in 3</w:t>
      </w:r>
      <w:r w:rsidR="000360D6" w:rsidRPr="000360D6">
        <w:rPr>
          <w:vertAlign w:val="superscript"/>
        </w:rPr>
        <w:t>rd</w:t>
      </w:r>
      <w:r w:rsidR="000360D6">
        <w:t xml:space="preserve"> </w:t>
      </w:r>
      <w:r w:rsidR="006B4E5D">
        <w:t>normalization form</w:t>
      </w:r>
    </w:p>
    <w:p w14:paraId="4FFE5D56" w14:textId="77777777" w:rsidR="004647F8" w:rsidRDefault="004647F8" w:rsidP="004647F8"/>
    <w:p w14:paraId="437953DE" w14:textId="77777777" w:rsidR="004647F8" w:rsidRDefault="004647F8" w:rsidP="004647F8"/>
    <w:p w14:paraId="4D3C79D0" w14:textId="77777777" w:rsidR="004647F8" w:rsidRDefault="004647F8" w:rsidP="004647F8"/>
    <w:p w14:paraId="4423AEC3" w14:textId="561F8FAA" w:rsidR="006B4E5D" w:rsidRDefault="004647F8" w:rsidP="006B4E5D">
      <w:pPr>
        <w:pStyle w:val="ListParagraph"/>
        <w:numPr>
          <w:ilvl w:val="0"/>
          <w:numId w:val="4"/>
        </w:numPr>
      </w:pPr>
      <w:r>
        <w:t>Student table</w:t>
      </w:r>
    </w:p>
    <w:p w14:paraId="58E3C0E0" w14:textId="77777777" w:rsidR="00633609" w:rsidRDefault="00633609" w:rsidP="0063360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780"/>
        <w:gridCol w:w="1789"/>
        <w:gridCol w:w="1765"/>
        <w:gridCol w:w="1895"/>
        <w:gridCol w:w="1776"/>
      </w:tblGrid>
      <w:tr w:rsidR="00633609" w14:paraId="4478277F" w14:textId="77777777" w:rsidTr="00633609">
        <w:tc>
          <w:tcPr>
            <w:tcW w:w="1798" w:type="dxa"/>
          </w:tcPr>
          <w:p w14:paraId="172FD53A" w14:textId="4BBCF2F0" w:rsidR="00633609" w:rsidRDefault="003324BB" w:rsidP="00633609">
            <w:r>
              <w:t>Student_ID</w:t>
            </w:r>
          </w:p>
        </w:tc>
        <w:tc>
          <w:tcPr>
            <w:tcW w:w="1798" w:type="dxa"/>
          </w:tcPr>
          <w:p w14:paraId="2113C8D8" w14:textId="7B30C566" w:rsidR="00633609" w:rsidRDefault="003324BB" w:rsidP="00633609">
            <w:r>
              <w:t>FirstName</w:t>
            </w:r>
          </w:p>
        </w:tc>
        <w:tc>
          <w:tcPr>
            <w:tcW w:w="1798" w:type="dxa"/>
          </w:tcPr>
          <w:p w14:paraId="0F0CD7D8" w14:textId="20E33879" w:rsidR="00633609" w:rsidRDefault="003324BB" w:rsidP="00633609">
            <w:r>
              <w:t>FamilyName</w:t>
            </w:r>
          </w:p>
        </w:tc>
        <w:tc>
          <w:tcPr>
            <w:tcW w:w="1798" w:type="dxa"/>
          </w:tcPr>
          <w:p w14:paraId="7AC136FB" w14:textId="1015884E" w:rsidR="00633609" w:rsidRDefault="003324BB" w:rsidP="00633609">
            <w:r>
              <w:t>Gender</w:t>
            </w:r>
          </w:p>
        </w:tc>
        <w:tc>
          <w:tcPr>
            <w:tcW w:w="1799" w:type="dxa"/>
          </w:tcPr>
          <w:p w14:paraId="61674041" w14:textId="0568D935" w:rsidR="00633609" w:rsidRDefault="003324BB" w:rsidP="00633609">
            <w:r>
              <w:t>Date_OF_Birth</w:t>
            </w:r>
          </w:p>
        </w:tc>
        <w:tc>
          <w:tcPr>
            <w:tcW w:w="1799" w:type="dxa"/>
          </w:tcPr>
          <w:p w14:paraId="5118EE3B" w14:textId="0F6EC2CC" w:rsidR="00633609" w:rsidRDefault="003324BB" w:rsidP="00633609">
            <w:r>
              <w:t>Phon_No</w:t>
            </w:r>
          </w:p>
        </w:tc>
      </w:tr>
    </w:tbl>
    <w:p w14:paraId="46DE24BF" w14:textId="34B6839C" w:rsidR="00633609" w:rsidRDefault="00633609" w:rsidP="00633609"/>
    <w:p w14:paraId="25680340" w14:textId="128F6D9F" w:rsidR="001841FD" w:rsidRDefault="006056DD" w:rsidP="006056DD">
      <w:pPr>
        <w:pStyle w:val="ListParagraph"/>
        <w:numPr>
          <w:ilvl w:val="0"/>
          <w:numId w:val="5"/>
        </w:numPr>
      </w:pPr>
      <w:r>
        <w:t xml:space="preserve">  </w:t>
      </w:r>
    </w:p>
    <w:p w14:paraId="2D664B3B" w14:textId="73ECFD14" w:rsidR="006056DD" w:rsidRDefault="006056DD" w:rsidP="006056DD">
      <w:pPr>
        <w:pStyle w:val="ListParagraph"/>
        <w:numPr>
          <w:ilvl w:val="1"/>
          <w:numId w:val="5"/>
        </w:numPr>
      </w:pPr>
      <w:r>
        <w:t>In this table We create a surrogate key</w:t>
      </w:r>
      <w:r w:rsidR="006D7832">
        <w:t xml:space="preserve"> called Student_ID and make it </w:t>
      </w:r>
      <w:r w:rsidR="00435E55">
        <w:t xml:space="preserve">as </w:t>
      </w:r>
      <w:r w:rsidR="00D37F23">
        <w:t>primary key.</w:t>
      </w:r>
      <w:r w:rsidR="00E207B1">
        <w:t xml:space="preserve"> Here the non-primary key </w:t>
      </w:r>
      <w:r w:rsidR="00A571DE">
        <w:t xml:space="preserve">like FirstName,FamilyName,Gender,Date_OF_Birth , Phon_No </w:t>
      </w:r>
      <w:r w:rsidR="007D2728">
        <w:t xml:space="preserve">  don’t depend on depend  on  each other , and the </w:t>
      </w:r>
      <w:r w:rsidR="00A57561">
        <w:t>primarykeyStudent_ID is uniq</w:t>
      </w:r>
      <w:r w:rsidR="003E284F">
        <w:t>ue . So it’s already meets the criteria of 1</w:t>
      </w:r>
      <w:r w:rsidR="003E284F" w:rsidRPr="003E284F">
        <w:rPr>
          <w:vertAlign w:val="superscript"/>
        </w:rPr>
        <w:t>st</w:t>
      </w:r>
      <w:r w:rsidR="003E284F">
        <w:t xml:space="preserve"> Normalizasion, 2</w:t>
      </w:r>
      <w:r w:rsidR="003E284F" w:rsidRPr="003E284F">
        <w:rPr>
          <w:vertAlign w:val="superscript"/>
        </w:rPr>
        <w:t>nd</w:t>
      </w:r>
      <w:r w:rsidR="003E284F">
        <w:t xml:space="preserve"> Normalization, 3</w:t>
      </w:r>
      <w:r w:rsidR="003E284F" w:rsidRPr="003E284F">
        <w:rPr>
          <w:vertAlign w:val="superscript"/>
        </w:rPr>
        <w:t>rd</w:t>
      </w:r>
      <w:r w:rsidR="003E284F">
        <w:t xml:space="preserve"> Normaliztion</w:t>
      </w:r>
      <w:r w:rsidR="004F657B">
        <w:t>.</w:t>
      </w:r>
    </w:p>
    <w:p w14:paraId="427E3888" w14:textId="77777777" w:rsidR="009B6CF2" w:rsidRDefault="009B6CF2" w:rsidP="009B6CF2"/>
    <w:p w14:paraId="5D0C0973" w14:textId="77777777" w:rsidR="009B6CF2" w:rsidRDefault="009B6CF2" w:rsidP="009B6CF2"/>
    <w:p w14:paraId="173F0EEE" w14:textId="77777777" w:rsidR="009B6CF2" w:rsidRDefault="009B6CF2" w:rsidP="009B6CF2"/>
    <w:p w14:paraId="6D062637" w14:textId="4257F249" w:rsidR="009B6CF2" w:rsidRDefault="00322E20" w:rsidP="00C303EF">
      <w:pPr>
        <w:pStyle w:val="ListParagraph"/>
        <w:numPr>
          <w:ilvl w:val="0"/>
          <w:numId w:val="5"/>
        </w:numPr>
      </w:pPr>
      <w:r>
        <w:t>Enrolment</w:t>
      </w:r>
    </w:p>
    <w:p w14:paraId="0AFC7B6B" w14:textId="77777777" w:rsidR="00322E20" w:rsidRDefault="00322E20" w:rsidP="00322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322E20" w14:paraId="2E53BB2F" w14:textId="77777777" w:rsidTr="00322E20">
        <w:tc>
          <w:tcPr>
            <w:tcW w:w="2158" w:type="dxa"/>
          </w:tcPr>
          <w:p w14:paraId="7FD6E6B5" w14:textId="50557244" w:rsidR="00322E20" w:rsidRDefault="00322E20" w:rsidP="00322E20">
            <w:r>
              <w:t>Enrolment_ID</w:t>
            </w:r>
          </w:p>
        </w:tc>
        <w:tc>
          <w:tcPr>
            <w:tcW w:w="2158" w:type="dxa"/>
          </w:tcPr>
          <w:p w14:paraId="725D9AB2" w14:textId="114FCC74" w:rsidR="00322E20" w:rsidRDefault="00ED75FA" w:rsidP="00322E20">
            <w:r>
              <w:t>Student_ID</w:t>
            </w:r>
          </w:p>
        </w:tc>
        <w:tc>
          <w:tcPr>
            <w:tcW w:w="2158" w:type="dxa"/>
          </w:tcPr>
          <w:p w14:paraId="0C04A311" w14:textId="19AA98F1" w:rsidR="00322E20" w:rsidRDefault="00ED75FA" w:rsidP="00322E20">
            <w:r>
              <w:t>Enrolment_year</w:t>
            </w:r>
          </w:p>
        </w:tc>
        <w:tc>
          <w:tcPr>
            <w:tcW w:w="2158" w:type="dxa"/>
          </w:tcPr>
          <w:p w14:paraId="28F07528" w14:textId="1AB10A2C" w:rsidR="00322E20" w:rsidRDefault="00ED75FA" w:rsidP="00322E20">
            <w:r>
              <w:t>Finish_year</w:t>
            </w:r>
          </w:p>
        </w:tc>
        <w:tc>
          <w:tcPr>
            <w:tcW w:w="2158" w:type="dxa"/>
          </w:tcPr>
          <w:p w14:paraId="2BCB38EE" w14:textId="7B177115" w:rsidR="00322E20" w:rsidRDefault="00ED75FA" w:rsidP="00322E20">
            <w:r>
              <w:t>Scholarship_ID</w:t>
            </w:r>
          </w:p>
        </w:tc>
      </w:tr>
    </w:tbl>
    <w:p w14:paraId="33E33C8F" w14:textId="77777777" w:rsidR="00322E20" w:rsidRDefault="00322E20" w:rsidP="00322E20"/>
    <w:p w14:paraId="122245DE" w14:textId="77777777" w:rsidR="00456574" w:rsidRDefault="00456574" w:rsidP="00322E20"/>
    <w:p w14:paraId="54790AC2" w14:textId="481D7369" w:rsidR="00456574" w:rsidRDefault="00456574" w:rsidP="00456574">
      <w:pPr>
        <w:pStyle w:val="ListParagraph"/>
        <w:numPr>
          <w:ilvl w:val="0"/>
          <w:numId w:val="6"/>
        </w:numPr>
      </w:pPr>
      <w:r>
        <w:t xml:space="preserve">   </w:t>
      </w:r>
    </w:p>
    <w:p w14:paraId="5F6AE22E" w14:textId="74B96399" w:rsidR="00456574" w:rsidRDefault="0096473D" w:rsidP="00456574">
      <w:pPr>
        <w:pStyle w:val="ListParagraph"/>
        <w:numPr>
          <w:ilvl w:val="1"/>
          <w:numId w:val="6"/>
        </w:numPr>
      </w:pPr>
      <w:r>
        <w:t xml:space="preserve">In this table surrogate key Enrolment_ID works as </w:t>
      </w:r>
      <w:r w:rsidR="004B3711">
        <w:t xml:space="preserve">primary Key. Student_Id is foreign key </w:t>
      </w:r>
      <w:r w:rsidR="00F43DB2">
        <w:t>refer</w:t>
      </w:r>
      <w:r w:rsidR="00543F51">
        <w:t xml:space="preserve">red from Student table , Scholarship_ID </w:t>
      </w:r>
      <w:r w:rsidR="00920956">
        <w:t xml:space="preserve">is also a foreign key </w:t>
      </w:r>
      <w:r w:rsidR="000A7F0D">
        <w:t xml:space="preserve">referred from Scholarship table. </w:t>
      </w:r>
      <w:r w:rsidR="002A2F9A">
        <w:t xml:space="preserve">And other key are non- primary key. Here is no dublication in </w:t>
      </w:r>
      <w:r w:rsidR="00BA0ABF">
        <w:t>any row</w:t>
      </w:r>
      <w:r w:rsidR="00ED2427">
        <w:t xml:space="preserve">s in the table . </w:t>
      </w:r>
      <w:r w:rsidR="003E150F">
        <w:t>So, it’s already in 1</w:t>
      </w:r>
      <w:r w:rsidR="003E150F" w:rsidRPr="003E150F">
        <w:rPr>
          <w:vertAlign w:val="superscript"/>
        </w:rPr>
        <w:t>st</w:t>
      </w:r>
      <w:r w:rsidR="003E150F">
        <w:t xml:space="preserve"> </w:t>
      </w:r>
      <w:r w:rsidR="00930240">
        <w:t xml:space="preserve">NF.  There is no partial dependency as all other colums except the </w:t>
      </w:r>
      <w:r w:rsidR="00376FFC">
        <w:t xml:space="preserve">primary key coloum only depend on only primary </w:t>
      </w:r>
      <w:r w:rsidR="00C764C6">
        <w:t xml:space="preserve">key coloum. So, we </w:t>
      </w:r>
      <w:r w:rsidR="006A7577">
        <w:t xml:space="preserve">can also say there is no transitive dependency. </w:t>
      </w:r>
      <w:r w:rsidR="00A579FA">
        <w:t>So Enrolment is already meets 1</w:t>
      </w:r>
      <w:r w:rsidR="00A579FA" w:rsidRPr="00A579FA">
        <w:rPr>
          <w:vertAlign w:val="superscript"/>
        </w:rPr>
        <w:t>st</w:t>
      </w:r>
      <w:r w:rsidR="00A579FA">
        <w:t xml:space="preserve"> NF, 2</w:t>
      </w:r>
      <w:r w:rsidR="00A579FA" w:rsidRPr="00A579FA">
        <w:rPr>
          <w:vertAlign w:val="superscript"/>
        </w:rPr>
        <w:t>nd</w:t>
      </w:r>
      <w:r w:rsidR="00A579FA">
        <w:t xml:space="preserve"> NF and 3</w:t>
      </w:r>
      <w:r w:rsidR="00A579FA" w:rsidRPr="00A579FA">
        <w:rPr>
          <w:vertAlign w:val="superscript"/>
        </w:rPr>
        <w:t>rd</w:t>
      </w:r>
      <w:r w:rsidR="00A579FA">
        <w:t xml:space="preserve"> NF</w:t>
      </w:r>
    </w:p>
    <w:p w14:paraId="5C7E5921" w14:textId="77777777" w:rsidR="00BF2EC4" w:rsidRDefault="00BF2EC4" w:rsidP="00A67D70"/>
    <w:p w14:paraId="27EE6A43" w14:textId="77777777" w:rsidR="003A018A" w:rsidRDefault="003A018A" w:rsidP="00A67D70"/>
    <w:p w14:paraId="47A51E73" w14:textId="14044A4F" w:rsidR="003A018A" w:rsidRDefault="00F5463A" w:rsidP="003A018A">
      <w:pPr>
        <w:pStyle w:val="ListParagraph"/>
        <w:numPr>
          <w:ilvl w:val="0"/>
          <w:numId w:val="6"/>
        </w:numPr>
      </w:pPr>
      <w:r>
        <w:t>Course Table</w:t>
      </w:r>
    </w:p>
    <w:p w14:paraId="2F06D132" w14:textId="77777777" w:rsidR="00F5463A" w:rsidRDefault="00F5463A" w:rsidP="00F54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E442A" w14:paraId="4FF01822" w14:textId="77777777" w:rsidTr="001E442A">
        <w:tc>
          <w:tcPr>
            <w:tcW w:w="2697" w:type="dxa"/>
          </w:tcPr>
          <w:p w14:paraId="4D053891" w14:textId="6DCB75DB" w:rsidR="001E442A" w:rsidRDefault="001E442A" w:rsidP="00F5463A">
            <w:r>
              <w:t>Couse_ID</w:t>
            </w:r>
          </w:p>
        </w:tc>
        <w:tc>
          <w:tcPr>
            <w:tcW w:w="2697" w:type="dxa"/>
          </w:tcPr>
          <w:p w14:paraId="5C57E5D8" w14:textId="5AEE25DF" w:rsidR="001E442A" w:rsidRDefault="001E442A" w:rsidP="00F5463A">
            <w:r>
              <w:t>Course_Name</w:t>
            </w:r>
          </w:p>
        </w:tc>
        <w:tc>
          <w:tcPr>
            <w:tcW w:w="2698" w:type="dxa"/>
          </w:tcPr>
          <w:p w14:paraId="33198123" w14:textId="557084FE" w:rsidR="001E442A" w:rsidRDefault="001E442A" w:rsidP="00F5463A">
            <w:r>
              <w:t>Subject_Id</w:t>
            </w:r>
          </w:p>
        </w:tc>
        <w:tc>
          <w:tcPr>
            <w:tcW w:w="2698" w:type="dxa"/>
          </w:tcPr>
          <w:p w14:paraId="747BE43E" w14:textId="4D1F4B21" w:rsidR="001E442A" w:rsidRDefault="001E442A" w:rsidP="00F5463A">
            <w:r>
              <w:t>Enrolment_ID</w:t>
            </w:r>
          </w:p>
        </w:tc>
      </w:tr>
    </w:tbl>
    <w:p w14:paraId="400B780C" w14:textId="77777777" w:rsidR="00F5463A" w:rsidRDefault="00F5463A" w:rsidP="00F5463A"/>
    <w:p w14:paraId="58CAD76C" w14:textId="77777777" w:rsidR="00F52C9C" w:rsidRDefault="00F52C9C" w:rsidP="00F5463A"/>
    <w:p w14:paraId="2503DDAC" w14:textId="772BADD4" w:rsidR="00F52C9C" w:rsidRDefault="00F52C9C" w:rsidP="00F52C9C">
      <w:pPr>
        <w:pStyle w:val="ListParagraph"/>
        <w:numPr>
          <w:ilvl w:val="0"/>
          <w:numId w:val="7"/>
        </w:numPr>
      </w:pPr>
      <w:r>
        <w:t xml:space="preserve">   </w:t>
      </w:r>
    </w:p>
    <w:p w14:paraId="7F2543EB" w14:textId="3CC10284" w:rsidR="00F52C9C" w:rsidRDefault="00A1146D" w:rsidP="00F52C9C">
      <w:pPr>
        <w:pStyle w:val="ListParagraph"/>
        <w:numPr>
          <w:ilvl w:val="1"/>
          <w:numId w:val="7"/>
        </w:numPr>
      </w:pPr>
      <w:r>
        <w:t xml:space="preserve">Here the </w:t>
      </w:r>
      <w:r w:rsidR="00C4673D">
        <w:t xml:space="preserve">Course_ID  is used as </w:t>
      </w:r>
      <w:r w:rsidR="00580EC5">
        <w:t>primary.</w:t>
      </w:r>
      <w:r w:rsidR="003753F4">
        <w:t xml:space="preserve"> </w:t>
      </w:r>
      <w:r w:rsidR="00E8069E">
        <w:t>The subject_Id and Enrolment_Id are both foreign key</w:t>
      </w:r>
      <w:r w:rsidR="001B6CB1">
        <w:t xml:space="preserve">. And Course_Name is a  non-primary key. </w:t>
      </w:r>
      <w:r w:rsidR="00E22D72">
        <w:t xml:space="preserve">There is no repeated value in the </w:t>
      </w:r>
      <w:r w:rsidR="00290927">
        <w:t>rows of the table</w:t>
      </w:r>
      <w:r w:rsidR="00EB40D2">
        <w:t xml:space="preserve"> . And all the key </w:t>
      </w:r>
      <w:r w:rsidR="00306512">
        <w:t xml:space="preserve">except the primary key depends only on the primary key.  So , we can conclude that there is no </w:t>
      </w:r>
      <w:r w:rsidR="00F6566B">
        <w:t xml:space="preserve">partial dependency or transitive dependency. So </w:t>
      </w:r>
      <w:r w:rsidR="0059523B">
        <w:t>this table is already is in 3</w:t>
      </w:r>
      <w:r w:rsidR="0059523B" w:rsidRPr="0059523B">
        <w:rPr>
          <w:vertAlign w:val="superscript"/>
        </w:rPr>
        <w:t>rd</w:t>
      </w:r>
      <w:r w:rsidR="0059523B">
        <w:t xml:space="preserve"> Normalisation form which is it’s final form</w:t>
      </w:r>
    </w:p>
    <w:p w14:paraId="1EBE0086" w14:textId="77777777" w:rsidR="00566051" w:rsidRDefault="00566051" w:rsidP="00566051"/>
    <w:p w14:paraId="17F23154" w14:textId="77777777" w:rsidR="00566051" w:rsidRDefault="00566051" w:rsidP="00566051"/>
    <w:p w14:paraId="613CE109" w14:textId="77777777" w:rsidR="00566051" w:rsidRDefault="00566051" w:rsidP="00566051"/>
    <w:p w14:paraId="0B5FF90B" w14:textId="282A9C1C" w:rsidR="00566051" w:rsidRDefault="00566051" w:rsidP="00566051">
      <w:pPr>
        <w:pStyle w:val="ListParagraph"/>
        <w:numPr>
          <w:ilvl w:val="0"/>
          <w:numId w:val="7"/>
        </w:numPr>
      </w:pPr>
      <w:r>
        <w:t>Scholarship Table</w:t>
      </w:r>
    </w:p>
    <w:p w14:paraId="57C45DFF" w14:textId="77777777" w:rsidR="00566051" w:rsidRDefault="00566051" w:rsidP="00566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792"/>
        <w:gridCol w:w="1940"/>
        <w:gridCol w:w="1964"/>
        <w:gridCol w:w="2001"/>
      </w:tblGrid>
      <w:tr w:rsidR="00DF3149" w14:paraId="2F559A69" w14:textId="77777777" w:rsidTr="00DF3149">
        <w:tc>
          <w:tcPr>
            <w:tcW w:w="2158" w:type="dxa"/>
          </w:tcPr>
          <w:p w14:paraId="3AB957CB" w14:textId="1B8773BD" w:rsidR="00DF3149" w:rsidRDefault="00DF3149" w:rsidP="00566051">
            <w:r>
              <w:t>Scholarship_ID</w:t>
            </w:r>
          </w:p>
        </w:tc>
        <w:tc>
          <w:tcPr>
            <w:tcW w:w="2158" w:type="dxa"/>
          </w:tcPr>
          <w:p w14:paraId="7369ED3F" w14:textId="59294A68" w:rsidR="00DF3149" w:rsidRDefault="00DF3149" w:rsidP="00566051">
            <w:r>
              <w:t>Scholarship_Percentage</w:t>
            </w:r>
          </w:p>
        </w:tc>
        <w:tc>
          <w:tcPr>
            <w:tcW w:w="2158" w:type="dxa"/>
          </w:tcPr>
          <w:p w14:paraId="41BF764F" w14:textId="0E21C3AE" w:rsidR="00DF3149" w:rsidRDefault="00DF3149" w:rsidP="00566051">
            <w:r>
              <w:t>Condition</w:t>
            </w:r>
          </w:p>
        </w:tc>
        <w:tc>
          <w:tcPr>
            <w:tcW w:w="2158" w:type="dxa"/>
          </w:tcPr>
          <w:p w14:paraId="692A883E" w14:textId="2342459E" w:rsidR="00DF3149" w:rsidRDefault="00DF3149" w:rsidP="00566051">
            <w:r>
              <w:t>Start_Year</w:t>
            </w:r>
          </w:p>
        </w:tc>
        <w:tc>
          <w:tcPr>
            <w:tcW w:w="2158" w:type="dxa"/>
          </w:tcPr>
          <w:p w14:paraId="1FB9A0AC" w14:textId="085A4286" w:rsidR="00DF3149" w:rsidRDefault="00DF3149" w:rsidP="00566051">
            <w:r>
              <w:t>Finish_Year</w:t>
            </w:r>
          </w:p>
        </w:tc>
      </w:tr>
    </w:tbl>
    <w:p w14:paraId="081C5446" w14:textId="77777777" w:rsidR="00566051" w:rsidRDefault="00566051" w:rsidP="00566051"/>
    <w:p w14:paraId="6D41E8B0" w14:textId="77777777" w:rsidR="00DF3149" w:rsidRDefault="00DF3149" w:rsidP="00566051"/>
    <w:p w14:paraId="560F6835" w14:textId="353E98EC" w:rsidR="00DF3149" w:rsidRDefault="00DF3149" w:rsidP="00DF3149">
      <w:pPr>
        <w:pStyle w:val="ListParagraph"/>
        <w:numPr>
          <w:ilvl w:val="0"/>
          <w:numId w:val="8"/>
        </w:numPr>
      </w:pPr>
      <w:r>
        <w:t xml:space="preserve">  </w:t>
      </w:r>
    </w:p>
    <w:p w14:paraId="114D9F25" w14:textId="67169C8C" w:rsidR="00DF3149" w:rsidRDefault="008B595D" w:rsidP="00DF3149">
      <w:pPr>
        <w:pStyle w:val="ListParagraph"/>
        <w:numPr>
          <w:ilvl w:val="1"/>
          <w:numId w:val="8"/>
        </w:numPr>
      </w:pPr>
      <w:r>
        <w:t xml:space="preserve">In the scholarship table, </w:t>
      </w:r>
      <w:r w:rsidR="001E57DB">
        <w:t>Scholarship_ID</w:t>
      </w:r>
      <w:r>
        <w:t xml:space="preserve"> is the primary key. All other keys are non-primary key</w:t>
      </w:r>
      <w:r w:rsidR="001E57DB">
        <w:t xml:space="preserve">. These keys only depends on </w:t>
      </w:r>
      <w:r w:rsidR="00B378E9">
        <w:t xml:space="preserve">Scholarship_ID. So , </w:t>
      </w:r>
      <w:r w:rsidR="0008163D">
        <w:t xml:space="preserve">we can say that in this table there is no </w:t>
      </w:r>
      <w:r w:rsidR="004B106D">
        <w:t>partial dependency and transitive dependency. So, it already fulfills 1</w:t>
      </w:r>
      <w:r w:rsidR="004B106D" w:rsidRPr="004B106D">
        <w:rPr>
          <w:vertAlign w:val="superscript"/>
        </w:rPr>
        <w:t>st</w:t>
      </w:r>
      <w:r w:rsidR="004B106D">
        <w:t xml:space="preserve"> NF ,2</w:t>
      </w:r>
      <w:r w:rsidR="004B106D" w:rsidRPr="004B106D">
        <w:rPr>
          <w:vertAlign w:val="superscript"/>
        </w:rPr>
        <w:t>nd</w:t>
      </w:r>
      <w:r w:rsidR="004B106D">
        <w:t xml:space="preserve"> NF , </w:t>
      </w:r>
      <w:r w:rsidR="000D402E">
        <w:t>3</w:t>
      </w:r>
      <w:r w:rsidR="000D402E" w:rsidRPr="000D402E">
        <w:rPr>
          <w:vertAlign w:val="superscript"/>
        </w:rPr>
        <w:t>rd</w:t>
      </w:r>
      <w:r w:rsidR="000D402E">
        <w:t xml:space="preserve"> requirements criteria</w:t>
      </w:r>
    </w:p>
    <w:p w14:paraId="0386DB18" w14:textId="77777777" w:rsidR="00821030" w:rsidRDefault="00821030" w:rsidP="00821030"/>
    <w:p w14:paraId="58B72D6D" w14:textId="77777777" w:rsidR="00821030" w:rsidRDefault="00821030" w:rsidP="00821030"/>
    <w:p w14:paraId="40F39FE7" w14:textId="77777777" w:rsidR="00821030" w:rsidRDefault="00821030" w:rsidP="00821030"/>
    <w:p w14:paraId="00BEFDAB" w14:textId="36820554" w:rsidR="00821030" w:rsidRDefault="00821030" w:rsidP="00821030">
      <w:pPr>
        <w:pStyle w:val="ListParagraph"/>
        <w:numPr>
          <w:ilvl w:val="0"/>
          <w:numId w:val="8"/>
        </w:numPr>
      </w:pPr>
      <w:r>
        <w:t>Provid</w:t>
      </w:r>
      <w:r w:rsidR="00A12842">
        <w:t>er(Scholarship)</w:t>
      </w:r>
    </w:p>
    <w:p w14:paraId="3D3DE310" w14:textId="77777777" w:rsidR="00A12842" w:rsidRDefault="00A12842" w:rsidP="00A12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12842" w14:paraId="6F3A4D17" w14:textId="77777777" w:rsidTr="00A12842">
        <w:tc>
          <w:tcPr>
            <w:tcW w:w="3596" w:type="dxa"/>
          </w:tcPr>
          <w:p w14:paraId="384E6578" w14:textId="3703BDB8" w:rsidR="00A12842" w:rsidRDefault="00A12842" w:rsidP="00A12842">
            <w:r>
              <w:t>Provider_ID</w:t>
            </w:r>
          </w:p>
        </w:tc>
        <w:tc>
          <w:tcPr>
            <w:tcW w:w="3597" w:type="dxa"/>
          </w:tcPr>
          <w:p w14:paraId="329771D4" w14:textId="04587A41" w:rsidR="00A12842" w:rsidRDefault="00A12842" w:rsidP="00A12842">
            <w:r>
              <w:t>Scholarshi_ID</w:t>
            </w:r>
          </w:p>
        </w:tc>
        <w:tc>
          <w:tcPr>
            <w:tcW w:w="3597" w:type="dxa"/>
          </w:tcPr>
          <w:p w14:paraId="76F6A58F" w14:textId="74BCA50E" w:rsidR="00A12842" w:rsidRDefault="00A12842" w:rsidP="00A12842">
            <w:r>
              <w:t>Description</w:t>
            </w:r>
          </w:p>
        </w:tc>
      </w:tr>
    </w:tbl>
    <w:p w14:paraId="0B4E5DC0" w14:textId="77777777" w:rsidR="00A12842" w:rsidRDefault="00A12842" w:rsidP="00A12842"/>
    <w:p w14:paraId="5E6010C5" w14:textId="77777777" w:rsidR="00A12842" w:rsidRDefault="00A12842" w:rsidP="00A12842"/>
    <w:p w14:paraId="3BF69680" w14:textId="2BD0D0F5" w:rsidR="00A12842" w:rsidRDefault="00A12842" w:rsidP="00A12842">
      <w:pPr>
        <w:pStyle w:val="ListParagraph"/>
        <w:numPr>
          <w:ilvl w:val="0"/>
          <w:numId w:val="9"/>
        </w:numPr>
      </w:pPr>
      <w:r>
        <w:t xml:space="preserve">   </w:t>
      </w:r>
    </w:p>
    <w:p w14:paraId="1349473D" w14:textId="5DAA9007" w:rsidR="00A12842" w:rsidRDefault="00140248" w:rsidP="00A12842">
      <w:pPr>
        <w:pStyle w:val="ListParagraph"/>
        <w:numPr>
          <w:ilvl w:val="1"/>
          <w:numId w:val="9"/>
        </w:numPr>
      </w:pPr>
      <w:r>
        <w:t xml:space="preserve">Here Provider_ID comes from the provider table and Scholarship_Id comes from </w:t>
      </w:r>
      <w:r w:rsidR="00EC2C23">
        <w:t xml:space="preserve">Scholarship table . They are both foreign key. </w:t>
      </w:r>
      <w:r w:rsidR="002D63CB">
        <w:t xml:space="preserve">And with this we create a composite primary key and use </w:t>
      </w:r>
      <w:r w:rsidR="00C43205">
        <w:t xml:space="preserve">on this table . And the remaining </w:t>
      </w:r>
      <w:r w:rsidR="001C01FF">
        <w:t xml:space="preserve">one is </w:t>
      </w:r>
      <w:r w:rsidR="009066C3">
        <w:t>non-primary key . So there is no chance of partial and transitive dependency here</w:t>
      </w:r>
      <w:r w:rsidR="005A5B3B">
        <w:t>. So we can conclude it’s already in it’s final form.</w:t>
      </w:r>
    </w:p>
    <w:p w14:paraId="309C7128" w14:textId="77777777" w:rsidR="005A5B3B" w:rsidRDefault="005A5B3B" w:rsidP="005A5B3B"/>
    <w:p w14:paraId="4AAE786D" w14:textId="77777777" w:rsidR="005A5B3B" w:rsidRDefault="005A5B3B" w:rsidP="005A5B3B"/>
    <w:p w14:paraId="4445B9D9" w14:textId="5B8DDD10" w:rsidR="005A5B3B" w:rsidRDefault="00193B91" w:rsidP="004072C8">
      <w:pPr>
        <w:pStyle w:val="ListParagraph"/>
        <w:numPr>
          <w:ilvl w:val="0"/>
          <w:numId w:val="9"/>
        </w:numPr>
      </w:pPr>
      <w:r>
        <w:t>Provider table</w:t>
      </w:r>
    </w:p>
    <w:p w14:paraId="381BD7BB" w14:textId="77777777" w:rsidR="00193B91" w:rsidRDefault="00193B91" w:rsidP="00193B91"/>
    <w:p w14:paraId="3AD479F8" w14:textId="77777777" w:rsidR="00193B91" w:rsidRDefault="00193B91" w:rsidP="00193B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82E72" w14:paraId="045B238C" w14:textId="77777777" w:rsidTr="00682E72">
        <w:tc>
          <w:tcPr>
            <w:tcW w:w="3596" w:type="dxa"/>
          </w:tcPr>
          <w:p w14:paraId="081F7BE0" w14:textId="5941BAED" w:rsidR="00682E72" w:rsidRDefault="00682E72" w:rsidP="00193B91">
            <w:r>
              <w:t>Provider_ID</w:t>
            </w:r>
          </w:p>
        </w:tc>
        <w:tc>
          <w:tcPr>
            <w:tcW w:w="3597" w:type="dxa"/>
          </w:tcPr>
          <w:p w14:paraId="3ADFFFD7" w14:textId="3B13F409" w:rsidR="00682E72" w:rsidRDefault="00682E72" w:rsidP="00193B91">
            <w:r>
              <w:t>Provider_Name</w:t>
            </w:r>
          </w:p>
        </w:tc>
        <w:tc>
          <w:tcPr>
            <w:tcW w:w="3597" w:type="dxa"/>
          </w:tcPr>
          <w:p w14:paraId="3E66AF2D" w14:textId="778CE587" w:rsidR="00682E72" w:rsidRDefault="00682E72" w:rsidP="00193B91">
            <w:r>
              <w:t>Organisation</w:t>
            </w:r>
          </w:p>
        </w:tc>
      </w:tr>
    </w:tbl>
    <w:p w14:paraId="3F8B0843" w14:textId="77777777" w:rsidR="00193B91" w:rsidRDefault="00193B91" w:rsidP="00193B91"/>
    <w:p w14:paraId="67BD914E" w14:textId="58745B82" w:rsidR="005A5B3B" w:rsidRDefault="00725514" w:rsidP="00A12842">
      <w:pPr>
        <w:pStyle w:val="ListParagraph"/>
        <w:numPr>
          <w:ilvl w:val="1"/>
          <w:numId w:val="9"/>
        </w:numPr>
      </w:pPr>
      <w:r>
        <w:t xml:space="preserve">Here the primary key is Provider_ID and others are non-primary key. So </w:t>
      </w:r>
      <w:r w:rsidR="00670782">
        <w:t xml:space="preserve">there is no partial dependency and transitive dependency. So </w:t>
      </w:r>
      <w:r w:rsidR="00C648E4">
        <w:t>we don’t need to do anything on this table.</w:t>
      </w:r>
    </w:p>
    <w:p w14:paraId="3F57B529" w14:textId="77777777" w:rsidR="00114D19" w:rsidRDefault="00114D19" w:rsidP="00114D19"/>
    <w:p w14:paraId="3C7D508F" w14:textId="58659624" w:rsidR="00114D19" w:rsidRDefault="00114D19" w:rsidP="00114D19">
      <w:pPr>
        <w:pStyle w:val="ListParagraph"/>
        <w:numPr>
          <w:ilvl w:val="0"/>
          <w:numId w:val="9"/>
        </w:numPr>
      </w:pPr>
      <w:r>
        <w:t>Subject_Course table</w:t>
      </w:r>
    </w:p>
    <w:p w14:paraId="6765FF7B" w14:textId="77777777" w:rsidR="004D62F7" w:rsidRDefault="004D62F7" w:rsidP="004D6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62F7" w14:paraId="65F7C4CF" w14:textId="77777777" w:rsidTr="004D62F7">
        <w:tc>
          <w:tcPr>
            <w:tcW w:w="5395" w:type="dxa"/>
          </w:tcPr>
          <w:p w14:paraId="3625A5E5" w14:textId="7649C5D4" w:rsidR="004D62F7" w:rsidRDefault="004D62F7" w:rsidP="004D62F7">
            <w:r>
              <w:t>Course_ID</w:t>
            </w:r>
          </w:p>
        </w:tc>
        <w:tc>
          <w:tcPr>
            <w:tcW w:w="5395" w:type="dxa"/>
          </w:tcPr>
          <w:p w14:paraId="5D5A22D9" w14:textId="30BA21C2" w:rsidR="004D62F7" w:rsidRDefault="004D62F7" w:rsidP="004D62F7">
            <w:r>
              <w:t>Subject_ID</w:t>
            </w:r>
          </w:p>
        </w:tc>
      </w:tr>
    </w:tbl>
    <w:p w14:paraId="63B092A7" w14:textId="77777777" w:rsidR="004D62F7" w:rsidRDefault="004D62F7" w:rsidP="004D62F7"/>
    <w:p w14:paraId="1056D00B" w14:textId="77777777" w:rsidR="004D62F7" w:rsidRDefault="004D62F7" w:rsidP="004D62F7"/>
    <w:p w14:paraId="5FB4ECE1" w14:textId="57FE278C" w:rsidR="004D62F7" w:rsidRDefault="00A10EDA" w:rsidP="00A10EDA">
      <w:pPr>
        <w:pStyle w:val="ListParagraph"/>
        <w:numPr>
          <w:ilvl w:val="0"/>
          <w:numId w:val="10"/>
        </w:numPr>
      </w:pPr>
      <w:r>
        <w:t xml:space="preserve">  </w:t>
      </w:r>
    </w:p>
    <w:p w14:paraId="4E66278A" w14:textId="0FA858F2" w:rsidR="00A10EDA" w:rsidRDefault="00A10EDA" w:rsidP="00A10EDA">
      <w:pPr>
        <w:pStyle w:val="ListParagraph"/>
        <w:numPr>
          <w:ilvl w:val="1"/>
          <w:numId w:val="10"/>
        </w:numPr>
      </w:pPr>
      <w:r>
        <w:lastRenderedPageBreak/>
        <w:t xml:space="preserve">This </w:t>
      </w:r>
      <w:r w:rsidR="004773F5">
        <w:t xml:space="preserve">table is </w:t>
      </w:r>
      <w:r w:rsidR="00E741C3">
        <w:t>consists</w:t>
      </w:r>
      <w:r w:rsidR="004773F5">
        <w:t xml:space="preserve"> of CourseID( referred from Course </w:t>
      </w:r>
      <w:r w:rsidR="00E741C3">
        <w:t>Table</w:t>
      </w:r>
      <w:r w:rsidR="004773F5">
        <w:t xml:space="preserve">) and </w:t>
      </w:r>
      <w:r w:rsidR="00E741C3">
        <w:t xml:space="preserve"> Subject_ID(referred from Subject table) </w:t>
      </w:r>
      <w:r w:rsidR="008A77F1">
        <w:t xml:space="preserve">. These two used as foreign key and also primary key. </w:t>
      </w:r>
      <w:r w:rsidR="00FC26E7">
        <w:t xml:space="preserve">So. It actually creates a composite primary key. </w:t>
      </w:r>
      <w:r w:rsidR="00B11FDF">
        <w:t>So , it’s already in it’s final form</w:t>
      </w:r>
      <w:r w:rsidR="002C3E45">
        <w:t>.</w:t>
      </w:r>
    </w:p>
    <w:p w14:paraId="5DB30B1E" w14:textId="77777777" w:rsidR="002C3E45" w:rsidRDefault="002C3E45" w:rsidP="002C3E45"/>
    <w:p w14:paraId="1DF8754A" w14:textId="77777777" w:rsidR="002C3E45" w:rsidRDefault="002C3E45" w:rsidP="002C3E45"/>
    <w:p w14:paraId="3EB3BD20" w14:textId="77777777" w:rsidR="002C3E45" w:rsidRDefault="002C3E45" w:rsidP="002C3E45"/>
    <w:p w14:paraId="7BF409A9" w14:textId="5EA7AE08" w:rsidR="002C3E45" w:rsidRDefault="002C3E45" w:rsidP="002C3E45">
      <w:pPr>
        <w:pStyle w:val="ListParagraph"/>
        <w:numPr>
          <w:ilvl w:val="0"/>
          <w:numId w:val="10"/>
        </w:numPr>
      </w:pPr>
      <w:r>
        <w:t>Enrolment_Subject</w:t>
      </w:r>
    </w:p>
    <w:p w14:paraId="4C5FDB16" w14:textId="77777777" w:rsidR="00831ADC" w:rsidRDefault="00831ADC" w:rsidP="00831ADC"/>
    <w:p w14:paraId="49E60C9A" w14:textId="77777777" w:rsidR="00831ADC" w:rsidRDefault="00831ADC" w:rsidP="00831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31ADC" w14:paraId="7C43FF8B" w14:textId="77777777" w:rsidTr="00831ADC">
        <w:tc>
          <w:tcPr>
            <w:tcW w:w="5395" w:type="dxa"/>
          </w:tcPr>
          <w:p w14:paraId="5BBEC10C" w14:textId="4646E8E3" w:rsidR="00831ADC" w:rsidRDefault="00831ADC" w:rsidP="00831ADC">
            <w:r>
              <w:t>Enrolment_ID</w:t>
            </w:r>
          </w:p>
        </w:tc>
        <w:tc>
          <w:tcPr>
            <w:tcW w:w="5395" w:type="dxa"/>
          </w:tcPr>
          <w:p w14:paraId="4000DDA6" w14:textId="5ECC85F5" w:rsidR="00831ADC" w:rsidRDefault="00F7388E" w:rsidP="00831ADC">
            <w:r>
              <w:t>Subject_Id</w:t>
            </w:r>
          </w:p>
        </w:tc>
      </w:tr>
    </w:tbl>
    <w:p w14:paraId="1AD08D7D" w14:textId="77777777" w:rsidR="00831ADC" w:rsidRDefault="00831ADC" w:rsidP="00831ADC"/>
    <w:p w14:paraId="5D1B0F37" w14:textId="77777777" w:rsidR="00831ADC" w:rsidRDefault="00831ADC" w:rsidP="00831ADC"/>
    <w:p w14:paraId="5B93C94D" w14:textId="77777777" w:rsidR="00831ADC" w:rsidRDefault="00831ADC" w:rsidP="00831ADC"/>
    <w:p w14:paraId="73FE4CFF" w14:textId="2C20450B" w:rsidR="00831ADC" w:rsidRDefault="00F7388E" w:rsidP="002C3E45">
      <w:pPr>
        <w:pStyle w:val="ListParagraph"/>
        <w:numPr>
          <w:ilvl w:val="0"/>
          <w:numId w:val="10"/>
        </w:numPr>
      </w:pPr>
      <w:r>
        <w:t xml:space="preserve">   </w:t>
      </w:r>
    </w:p>
    <w:p w14:paraId="08366311" w14:textId="2B8A03BD" w:rsidR="00F7388E" w:rsidRDefault="00F7388E" w:rsidP="00F7388E">
      <w:pPr>
        <w:pStyle w:val="ListParagraph"/>
        <w:numPr>
          <w:ilvl w:val="1"/>
          <w:numId w:val="10"/>
        </w:numPr>
      </w:pPr>
      <w:r>
        <w:t xml:space="preserve">This table only has two </w:t>
      </w:r>
      <w:r w:rsidR="0045754F">
        <w:t xml:space="preserve">columns which are  Enrolment_ID(Foreign key referred from </w:t>
      </w:r>
      <w:r w:rsidR="00B956CC">
        <w:t xml:space="preserve">Enrolment table) and Subject_ID(Foreign key referred from subject </w:t>
      </w:r>
      <w:r w:rsidR="006A4AD5">
        <w:t>table). Using this two , we create a composite primary key. And there is no other key in this table. So it’s already in 3</w:t>
      </w:r>
      <w:r w:rsidR="006A4AD5" w:rsidRPr="006A4AD5">
        <w:rPr>
          <w:vertAlign w:val="superscript"/>
        </w:rPr>
        <w:t>rd</w:t>
      </w:r>
      <w:r w:rsidR="006A4AD5">
        <w:t xml:space="preserve"> NF form</w:t>
      </w:r>
    </w:p>
    <w:p w14:paraId="6E8F5A7A" w14:textId="77777777" w:rsidR="004D62F7" w:rsidRPr="00E075CE" w:rsidRDefault="004D62F7" w:rsidP="004D62F7"/>
    <w:p w14:paraId="5FBF5CB9" w14:textId="75454602" w:rsidR="00E027BA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  <w:bookmarkStart w:id="6" w:name="_Toc117429587"/>
      <w:r w:rsidRPr="00424EF2">
        <w:rPr>
          <w:rFonts w:ascii="Cascadia Code ExtraLight" w:hAnsi="Cascadia Code ExtraLight"/>
          <w:sz w:val="40"/>
          <w:szCs w:val="24"/>
          <w:u w:val="single"/>
        </w:rPr>
        <w:t>Data Storage Solution</w:t>
      </w:r>
      <w:bookmarkEnd w:id="6"/>
    </w:p>
    <w:p w14:paraId="766A8C70" w14:textId="3A128922" w:rsidR="00CA466B" w:rsidRDefault="00CA466B" w:rsidP="00CA466B">
      <w:r>
        <w:t xml:space="preserve">For </w:t>
      </w:r>
      <w:r w:rsidR="004E4260">
        <w:t>our College</w:t>
      </w:r>
      <w:r>
        <w:t xml:space="preserve"> </w:t>
      </w:r>
      <w:r w:rsidR="004E4260">
        <w:t>D</w:t>
      </w:r>
      <w:r>
        <w:t>atabase</w:t>
      </w:r>
      <w:r w:rsidR="00F07E53">
        <w:t xml:space="preserve"> solution, </w:t>
      </w:r>
      <w:r w:rsidR="00E71431">
        <w:t>Cloud SQL is chosen for its fully</w:t>
      </w:r>
      <w:r w:rsidR="00C725CE">
        <w:t>-managed database</w:t>
      </w:r>
      <w:r w:rsidR="00565FDF">
        <w:t xml:space="preserve"> </w:t>
      </w:r>
      <w:r w:rsidR="004B4217">
        <w:t xml:space="preserve">that assists in setting up, </w:t>
      </w:r>
      <w:r w:rsidR="00CE70F9">
        <w:t>maintenance,</w:t>
      </w:r>
      <w:r w:rsidR="00F049E9">
        <w:t xml:space="preserve"> </w:t>
      </w:r>
      <w:r w:rsidR="002B7801">
        <w:t>management</w:t>
      </w:r>
      <w:r w:rsidR="00F049E9">
        <w:t xml:space="preserve"> and </w:t>
      </w:r>
      <w:r w:rsidR="002B7801">
        <w:t>administration</w:t>
      </w:r>
      <w:r w:rsidR="00413ED9">
        <w:t xml:space="preserve"> </w:t>
      </w:r>
      <w:r w:rsidR="00162979">
        <w:t xml:space="preserve">on Google cloud platform. </w:t>
      </w:r>
      <w:r w:rsidR="00EB7C03">
        <w:t>They support SQL server</w:t>
      </w:r>
      <w:r w:rsidR="00A34FB2">
        <w:t xml:space="preserve"> which is proprietary software </w:t>
      </w:r>
      <w:r w:rsidR="008D721E">
        <w:t xml:space="preserve">tool </w:t>
      </w:r>
      <w:r w:rsidR="00CE70F9">
        <w:t xml:space="preserve">that </w:t>
      </w:r>
      <w:r w:rsidR="008D721E">
        <w:t xml:space="preserve">executes the SQL statements. </w:t>
      </w:r>
    </w:p>
    <w:p w14:paraId="28733527" w14:textId="4A3023F3" w:rsidR="00F74262" w:rsidRPr="00CA466B" w:rsidRDefault="007663BE" w:rsidP="00CA466B">
      <w:r>
        <w:t>The Cloud includes features for automated backups, data replication and disaster recovery to ensure high availability and resilience.</w:t>
      </w:r>
    </w:p>
    <w:p w14:paraId="475DF610" w14:textId="77777777" w:rsidR="00E70990" w:rsidRDefault="00E70990" w:rsidP="00CA466B"/>
    <w:p w14:paraId="26F4A43E" w14:textId="77777777" w:rsidR="00E70990" w:rsidRDefault="00E70990" w:rsidP="00CA466B"/>
    <w:p w14:paraId="499E255B" w14:textId="77777777" w:rsidR="00E70990" w:rsidRDefault="00E70990" w:rsidP="00CA466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26"/>
        <w:gridCol w:w="2626"/>
        <w:gridCol w:w="2626"/>
      </w:tblGrid>
      <w:tr w:rsidR="00E70990" w14:paraId="323F39CE" w14:textId="77777777" w:rsidTr="000919EF">
        <w:trPr>
          <w:trHeight w:val="549"/>
        </w:trPr>
        <w:tc>
          <w:tcPr>
            <w:tcW w:w="2626" w:type="dxa"/>
          </w:tcPr>
          <w:p w14:paraId="64A5B272" w14:textId="2FE48238" w:rsidR="00E70990" w:rsidRDefault="00667166" w:rsidP="00CA466B">
            <w:r>
              <w:t>Table</w:t>
            </w:r>
            <w:r w:rsidR="009C3759">
              <w:t xml:space="preserve"> Entity Name</w:t>
            </w:r>
          </w:p>
        </w:tc>
        <w:tc>
          <w:tcPr>
            <w:tcW w:w="2626" w:type="dxa"/>
          </w:tcPr>
          <w:p w14:paraId="43BBA2EB" w14:textId="4E503C61" w:rsidR="00E70990" w:rsidRDefault="009C17D4" w:rsidP="00CA466B">
            <w:r>
              <w:t>Entity Description</w:t>
            </w:r>
          </w:p>
        </w:tc>
        <w:tc>
          <w:tcPr>
            <w:tcW w:w="2626" w:type="dxa"/>
          </w:tcPr>
          <w:p w14:paraId="058269D6" w14:textId="6B3D233F" w:rsidR="00E70990" w:rsidRDefault="00667166" w:rsidP="00CA466B">
            <w:r>
              <w:t>Relationships</w:t>
            </w:r>
            <w:r w:rsidR="003C5039">
              <w:t xml:space="preserve"> </w:t>
            </w:r>
            <w:r>
              <w:t xml:space="preserve">between  </w:t>
            </w:r>
          </w:p>
          <w:p w14:paraId="1065F39B" w14:textId="43B9CE01" w:rsidR="00E70990" w:rsidRDefault="00667166" w:rsidP="00CA466B">
            <w:r>
              <w:t>Table</w:t>
            </w:r>
          </w:p>
        </w:tc>
      </w:tr>
      <w:tr w:rsidR="00E70990" w14:paraId="25E3A385" w14:textId="77777777" w:rsidTr="000919EF">
        <w:trPr>
          <w:trHeight w:val="535"/>
        </w:trPr>
        <w:tc>
          <w:tcPr>
            <w:tcW w:w="2626" w:type="dxa"/>
          </w:tcPr>
          <w:p w14:paraId="3E996C07" w14:textId="0013C92C" w:rsidR="00E70990" w:rsidRDefault="002C149C" w:rsidP="00CA466B">
            <w:r>
              <w:t>Student</w:t>
            </w:r>
          </w:p>
        </w:tc>
        <w:tc>
          <w:tcPr>
            <w:tcW w:w="2626" w:type="dxa"/>
          </w:tcPr>
          <w:p w14:paraId="1ED21A5E" w14:textId="4CE9FC7D" w:rsidR="00E70990" w:rsidRPr="00425ED8" w:rsidRDefault="00F41F37" w:rsidP="00CA466B">
            <w:pPr>
              <w:rPr>
                <w:sz w:val="16"/>
                <w:szCs w:val="16"/>
              </w:rPr>
            </w:pPr>
            <w:r w:rsidRPr="00425ED8">
              <w:rPr>
                <w:sz w:val="16"/>
                <w:szCs w:val="16"/>
              </w:rPr>
              <w:t>Stores information about student ID ,</w:t>
            </w:r>
            <w:r w:rsidR="00425ED8" w:rsidRPr="00425ED8">
              <w:rPr>
                <w:sz w:val="16"/>
                <w:szCs w:val="16"/>
              </w:rPr>
              <w:t>First Name ,family Name,</w:t>
            </w:r>
            <w:r w:rsidR="00425ED8">
              <w:rPr>
                <w:sz w:val="16"/>
                <w:szCs w:val="16"/>
              </w:rPr>
              <w:t>Gender Date of Birth, Phon No.  Student_ID is the primary key here</w:t>
            </w:r>
            <w:r w:rsidR="0095580D">
              <w:rPr>
                <w:sz w:val="16"/>
                <w:szCs w:val="16"/>
              </w:rPr>
              <w:t>. We can get a student’s</w:t>
            </w:r>
            <w:r w:rsidR="00A6713D">
              <w:rPr>
                <w:sz w:val="16"/>
                <w:szCs w:val="16"/>
              </w:rPr>
              <w:t>full details from here</w:t>
            </w:r>
            <w:r w:rsidR="00D52FD5">
              <w:rPr>
                <w:sz w:val="16"/>
                <w:szCs w:val="16"/>
              </w:rPr>
              <w:t>.</w:t>
            </w:r>
          </w:p>
        </w:tc>
        <w:tc>
          <w:tcPr>
            <w:tcW w:w="2626" w:type="dxa"/>
          </w:tcPr>
          <w:p w14:paraId="3F180293" w14:textId="3E11CD05" w:rsidR="00E70990" w:rsidRPr="00AA3DDD" w:rsidRDefault="00C96B71" w:rsidP="00E57E7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AA3DDD">
              <w:rPr>
                <w:sz w:val="16"/>
                <w:szCs w:val="16"/>
              </w:rPr>
              <w:t xml:space="preserve">One to many </w:t>
            </w:r>
            <w:r w:rsidR="00E57E77" w:rsidRPr="00AA3DDD">
              <w:rPr>
                <w:sz w:val="16"/>
                <w:szCs w:val="16"/>
              </w:rPr>
              <w:t xml:space="preserve">relationship with </w:t>
            </w:r>
            <w:r w:rsidR="008A7B6A" w:rsidRPr="00AA3DDD">
              <w:rPr>
                <w:sz w:val="16"/>
                <w:szCs w:val="16"/>
              </w:rPr>
              <w:t>Enrolment</w:t>
            </w:r>
            <w:r w:rsidR="00B73A02">
              <w:rPr>
                <w:sz w:val="16"/>
                <w:szCs w:val="16"/>
              </w:rPr>
              <w:t xml:space="preserve">(one </w:t>
            </w:r>
            <w:r w:rsidR="002D0171">
              <w:rPr>
                <w:sz w:val="16"/>
                <w:szCs w:val="16"/>
              </w:rPr>
              <w:t xml:space="preserve">student can enroll into many courses in enrolment </w:t>
            </w:r>
            <w:r w:rsidR="008B04B9">
              <w:rPr>
                <w:sz w:val="16"/>
                <w:szCs w:val="16"/>
              </w:rPr>
              <w:t>table</w:t>
            </w:r>
            <w:r w:rsidR="00D80046">
              <w:rPr>
                <w:sz w:val="16"/>
                <w:szCs w:val="16"/>
              </w:rPr>
              <w:t>)</w:t>
            </w:r>
          </w:p>
          <w:p w14:paraId="7D4A491C" w14:textId="6BE5EF80" w:rsidR="00E70990" w:rsidRPr="00AA3DDD" w:rsidRDefault="00AA3DDD" w:rsidP="00E57E7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AA3DDD">
              <w:rPr>
                <w:sz w:val="16"/>
                <w:szCs w:val="16"/>
              </w:rPr>
              <w:t>One to many relationship with Grade</w:t>
            </w:r>
            <w:r w:rsidR="005F0481">
              <w:rPr>
                <w:sz w:val="16"/>
                <w:szCs w:val="16"/>
              </w:rPr>
              <w:t xml:space="preserve">( one </w:t>
            </w:r>
            <w:r w:rsidR="0035727B">
              <w:rPr>
                <w:sz w:val="16"/>
                <w:szCs w:val="16"/>
              </w:rPr>
              <w:t>student</w:t>
            </w:r>
            <w:r w:rsidR="005F0481">
              <w:rPr>
                <w:sz w:val="16"/>
                <w:szCs w:val="16"/>
              </w:rPr>
              <w:t xml:space="preserve"> can </w:t>
            </w:r>
            <w:r w:rsidR="001D6F1B">
              <w:rPr>
                <w:sz w:val="16"/>
                <w:szCs w:val="16"/>
              </w:rPr>
              <w:t xml:space="preserve">have </w:t>
            </w:r>
            <w:r w:rsidR="00844272">
              <w:rPr>
                <w:sz w:val="16"/>
                <w:szCs w:val="16"/>
              </w:rPr>
              <w:t xml:space="preserve">different gread in </w:t>
            </w:r>
            <w:r w:rsidR="001B1ABB">
              <w:rPr>
                <w:sz w:val="16"/>
                <w:szCs w:val="16"/>
              </w:rPr>
              <w:t>different exam)</w:t>
            </w:r>
          </w:p>
        </w:tc>
      </w:tr>
      <w:tr w:rsidR="00E70990" w14:paraId="741E53B1" w14:textId="77777777" w:rsidTr="000919EF">
        <w:trPr>
          <w:trHeight w:val="549"/>
        </w:trPr>
        <w:tc>
          <w:tcPr>
            <w:tcW w:w="2626" w:type="dxa"/>
          </w:tcPr>
          <w:p w14:paraId="2904F1F8" w14:textId="382D8FDF" w:rsidR="00E70990" w:rsidRDefault="002C149C" w:rsidP="00CA466B">
            <w:r>
              <w:t>Enrolment</w:t>
            </w:r>
          </w:p>
        </w:tc>
        <w:tc>
          <w:tcPr>
            <w:tcW w:w="2626" w:type="dxa"/>
          </w:tcPr>
          <w:p w14:paraId="7CFB77ED" w14:textId="77777777" w:rsidR="00E70990" w:rsidRPr="0066791A" w:rsidRDefault="002C74A6" w:rsidP="00CA466B">
            <w:pPr>
              <w:rPr>
                <w:sz w:val="16"/>
                <w:szCs w:val="16"/>
              </w:rPr>
            </w:pPr>
            <w:r w:rsidRPr="0066791A">
              <w:rPr>
                <w:sz w:val="16"/>
                <w:szCs w:val="16"/>
              </w:rPr>
              <w:t>Store</w:t>
            </w:r>
            <w:r w:rsidR="00866A2A" w:rsidRPr="0066791A">
              <w:rPr>
                <w:sz w:val="16"/>
                <w:szCs w:val="16"/>
              </w:rPr>
              <w:t xml:space="preserve">s information about </w:t>
            </w:r>
            <w:r w:rsidR="00615EB2" w:rsidRPr="0066791A">
              <w:rPr>
                <w:sz w:val="16"/>
                <w:szCs w:val="16"/>
              </w:rPr>
              <w:t>Enrolment_I</w:t>
            </w:r>
            <w:r w:rsidR="007101A6" w:rsidRPr="0066791A">
              <w:rPr>
                <w:sz w:val="16"/>
                <w:szCs w:val="16"/>
              </w:rPr>
              <w:t>D</w:t>
            </w:r>
            <w:r w:rsidR="00165975" w:rsidRPr="0066791A">
              <w:rPr>
                <w:sz w:val="16"/>
                <w:szCs w:val="16"/>
              </w:rPr>
              <w:t>, student_ID,Enrolment_year,</w:t>
            </w:r>
          </w:p>
          <w:p w14:paraId="459BE74E" w14:textId="478824B2" w:rsidR="00165975" w:rsidRDefault="00AC237F" w:rsidP="00CA466B">
            <w:pPr>
              <w:rPr>
                <w:sz w:val="16"/>
                <w:szCs w:val="16"/>
              </w:rPr>
            </w:pPr>
            <w:r w:rsidRPr="0066791A">
              <w:rPr>
                <w:sz w:val="16"/>
                <w:szCs w:val="16"/>
              </w:rPr>
              <w:t>Fini</w:t>
            </w:r>
            <w:r w:rsidR="0066791A" w:rsidRPr="0066791A">
              <w:rPr>
                <w:sz w:val="16"/>
                <w:szCs w:val="16"/>
              </w:rPr>
              <w:t>sh_Year,Course_ID</w:t>
            </w:r>
            <w:r w:rsidR="00D52FD5">
              <w:rPr>
                <w:sz w:val="16"/>
                <w:szCs w:val="16"/>
              </w:rPr>
              <w:t>.</w:t>
            </w:r>
          </w:p>
          <w:p w14:paraId="5FA9EF18" w14:textId="7B5D719F" w:rsidR="00D52FD5" w:rsidRDefault="00D52FD5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 can </w:t>
            </w:r>
            <w:r w:rsidR="005224ED">
              <w:rPr>
                <w:sz w:val="16"/>
                <w:szCs w:val="16"/>
              </w:rPr>
              <w:t xml:space="preserve">get </w:t>
            </w:r>
            <w:r w:rsidR="00FC2EBD">
              <w:rPr>
                <w:sz w:val="16"/>
                <w:szCs w:val="16"/>
              </w:rPr>
              <w:t>a student’s st</w:t>
            </w:r>
            <w:r w:rsidR="007B7947">
              <w:rPr>
                <w:sz w:val="16"/>
                <w:szCs w:val="16"/>
              </w:rPr>
              <w:t xml:space="preserve">udy history from </w:t>
            </w:r>
          </w:p>
          <w:p w14:paraId="73E2E1F1" w14:textId="77777777" w:rsidR="0043681D" w:rsidRDefault="0043681D" w:rsidP="00CA466B">
            <w:pPr>
              <w:rPr>
                <w:sz w:val="16"/>
                <w:szCs w:val="16"/>
              </w:rPr>
            </w:pPr>
          </w:p>
          <w:p w14:paraId="6AA24CF8" w14:textId="77777777" w:rsidR="0066791A" w:rsidRPr="0043681D" w:rsidRDefault="0066791A" w:rsidP="0066791A">
            <w:pPr>
              <w:pStyle w:val="ListParagraph"/>
              <w:numPr>
                <w:ilvl w:val="0"/>
                <w:numId w:val="11"/>
              </w:numPr>
              <w:rPr>
                <w:i/>
                <w:sz w:val="16"/>
                <w:szCs w:val="16"/>
              </w:rPr>
            </w:pPr>
            <w:r w:rsidRPr="0043681D">
              <w:rPr>
                <w:i/>
                <w:sz w:val="16"/>
                <w:szCs w:val="16"/>
              </w:rPr>
              <w:t>Enrolment_ID is the primary key here</w:t>
            </w:r>
          </w:p>
          <w:p w14:paraId="44B25447" w14:textId="77777777" w:rsidR="0066791A" w:rsidRPr="0043681D" w:rsidRDefault="00373C5C" w:rsidP="0066791A">
            <w:pPr>
              <w:pStyle w:val="ListParagraph"/>
              <w:numPr>
                <w:ilvl w:val="0"/>
                <w:numId w:val="11"/>
              </w:numPr>
              <w:rPr>
                <w:i/>
                <w:sz w:val="16"/>
                <w:szCs w:val="16"/>
              </w:rPr>
            </w:pPr>
            <w:r w:rsidRPr="0043681D">
              <w:rPr>
                <w:i/>
                <w:sz w:val="16"/>
                <w:szCs w:val="16"/>
              </w:rPr>
              <w:t xml:space="preserve">Student_ID is the </w:t>
            </w:r>
            <w:r w:rsidR="001D2F27" w:rsidRPr="0043681D">
              <w:rPr>
                <w:i/>
                <w:sz w:val="16"/>
                <w:szCs w:val="16"/>
              </w:rPr>
              <w:t>foreign ke</w:t>
            </w:r>
            <w:r w:rsidR="0054755B" w:rsidRPr="0043681D">
              <w:rPr>
                <w:i/>
                <w:sz w:val="16"/>
                <w:szCs w:val="16"/>
              </w:rPr>
              <w:t>y here</w:t>
            </w:r>
          </w:p>
          <w:p w14:paraId="3DC389F7" w14:textId="308AA633" w:rsidR="00E70990" w:rsidRDefault="0043681D" w:rsidP="0066791A">
            <w:pPr>
              <w:pStyle w:val="ListParagraph"/>
              <w:numPr>
                <w:ilvl w:val="0"/>
                <w:numId w:val="11"/>
              </w:numPr>
            </w:pPr>
            <w:r w:rsidRPr="0043681D">
              <w:rPr>
                <w:i/>
                <w:iCs/>
                <w:sz w:val="16"/>
                <w:szCs w:val="16"/>
              </w:rPr>
              <w:t>Course_ID is also the foreign key</w:t>
            </w:r>
          </w:p>
        </w:tc>
        <w:tc>
          <w:tcPr>
            <w:tcW w:w="2626" w:type="dxa"/>
          </w:tcPr>
          <w:p w14:paraId="0991819F" w14:textId="19295091" w:rsidR="00E70990" w:rsidRPr="00F66C15" w:rsidRDefault="00EE4DCF" w:rsidP="003F262E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Many</w:t>
            </w:r>
            <w:r w:rsidR="00024DB4">
              <w:rPr>
                <w:sz w:val="16"/>
                <w:szCs w:val="16"/>
              </w:rPr>
              <w:t xml:space="preserve"> to </w:t>
            </w:r>
            <w:r w:rsidR="00796354">
              <w:rPr>
                <w:sz w:val="16"/>
                <w:szCs w:val="16"/>
              </w:rPr>
              <w:t>one</w:t>
            </w:r>
            <w:r w:rsidR="00024DB4">
              <w:rPr>
                <w:sz w:val="16"/>
                <w:szCs w:val="16"/>
              </w:rPr>
              <w:t xml:space="preserve"> relationship with S</w:t>
            </w:r>
            <w:r w:rsidR="00F66C15">
              <w:rPr>
                <w:sz w:val="16"/>
                <w:szCs w:val="16"/>
              </w:rPr>
              <w:t>cholarship</w:t>
            </w:r>
            <w:r w:rsidR="004A2BB7">
              <w:rPr>
                <w:sz w:val="16"/>
                <w:szCs w:val="16"/>
              </w:rPr>
              <w:t xml:space="preserve">( </w:t>
            </w:r>
            <w:r w:rsidR="006D2D4E">
              <w:rPr>
                <w:sz w:val="16"/>
                <w:szCs w:val="16"/>
              </w:rPr>
              <w:t>one scholarship can be given to multiple student in enrolment</w:t>
            </w:r>
            <w:r w:rsidR="00AE0D1E">
              <w:rPr>
                <w:sz w:val="16"/>
                <w:szCs w:val="16"/>
              </w:rPr>
              <w:t xml:space="preserve"> and </w:t>
            </w:r>
            <w:r w:rsidR="00921289">
              <w:rPr>
                <w:sz w:val="16"/>
                <w:szCs w:val="16"/>
              </w:rPr>
              <w:t>each student must have at least one scholarship</w:t>
            </w:r>
            <w:r w:rsidR="00AE0D1E">
              <w:rPr>
                <w:sz w:val="16"/>
                <w:szCs w:val="16"/>
              </w:rPr>
              <w:t xml:space="preserve"> </w:t>
            </w:r>
            <w:r w:rsidR="006D2D4E">
              <w:rPr>
                <w:sz w:val="16"/>
                <w:szCs w:val="16"/>
              </w:rPr>
              <w:t>)</w:t>
            </w:r>
          </w:p>
          <w:p w14:paraId="7D81E404" w14:textId="0813AEF9" w:rsidR="00F66C15" w:rsidRPr="00354F1A" w:rsidRDefault="00F66C15" w:rsidP="003F262E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Many to one relationship with s</w:t>
            </w:r>
            <w:r w:rsidR="00354F1A">
              <w:rPr>
                <w:sz w:val="16"/>
                <w:szCs w:val="16"/>
              </w:rPr>
              <w:t>tudent</w:t>
            </w:r>
            <w:r w:rsidR="006D2D4E">
              <w:rPr>
                <w:sz w:val="16"/>
                <w:szCs w:val="16"/>
              </w:rPr>
              <w:t xml:space="preserve"> </w:t>
            </w:r>
            <w:r w:rsidR="00257EEE">
              <w:rPr>
                <w:sz w:val="16"/>
                <w:szCs w:val="16"/>
              </w:rPr>
              <w:t xml:space="preserve">( multiple enrolment </w:t>
            </w:r>
            <w:r w:rsidR="00A73D85">
              <w:rPr>
                <w:sz w:val="16"/>
                <w:szCs w:val="16"/>
              </w:rPr>
              <w:t>c</w:t>
            </w:r>
            <w:r w:rsidR="0070655D">
              <w:rPr>
                <w:sz w:val="16"/>
                <w:szCs w:val="16"/>
              </w:rPr>
              <w:t xml:space="preserve">an be happened by one </w:t>
            </w:r>
            <w:r w:rsidR="00C81271">
              <w:rPr>
                <w:sz w:val="16"/>
                <w:szCs w:val="16"/>
              </w:rPr>
              <w:t xml:space="preserve"> student)</w:t>
            </w:r>
          </w:p>
          <w:p w14:paraId="75A09DAD" w14:textId="35E743C1" w:rsidR="00354F1A" w:rsidRPr="00976DB2" w:rsidRDefault="00354F1A" w:rsidP="003F262E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 xml:space="preserve">Many to </w:t>
            </w:r>
            <w:r w:rsidR="00E547ED">
              <w:rPr>
                <w:sz w:val="16"/>
                <w:szCs w:val="16"/>
              </w:rPr>
              <w:t>one relationship with course</w:t>
            </w:r>
            <w:r w:rsidR="008D45DF">
              <w:rPr>
                <w:sz w:val="16"/>
                <w:szCs w:val="16"/>
              </w:rPr>
              <w:t xml:space="preserve">( a student </w:t>
            </w:r>
            <w:r w:rsidR="00450CE9">
              <w:rPr>
                <w:sz w:val="16"/>
                <w:szCs w:val="16"/>
              </w:rPr>
              <w:t>can enrol in multiple course)</w:t>
            </w:r>
          </w:p>
          <w:p w14:paraId="4334FD2D" w14:textId="77777777" w:rsidR="00976DB2" w:rsidRDefault="00976DB2" w:rsidP="003F262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76DB2">
              <w:rPr>
                <w:sz w:val="16"/>
                <w:szCs w:val="16"/>
              </w:rPr>
              <w:t xml:space="preserve">One </w:t>
            </w:r>
            <w:r>
              <w:rPr>
                <w:sz w:val="16"/>
                <w:szCs w:val="16"/>
              </w:rPr>
              <w:t xml:space="preserve">  </w:t>
            </w:r>
            <w:r w:rsidR="00A96F99">
              <w:rPr>
                <w:sz w:val="16"/>
                <w:szCs w:val="16"/>
              </w:rPr>
              <w:t>to many relationship with Enrolment_Subject</w:t>
            </w:r>
          </w:p>
          <w:p w14:paraId="11909E87" w14:textId="350CB2D2" w:rsidR="00E70990" w:rsidRPr="00976DB2" w:rsidRDefault="00E70990" w:rsidP="00A96F99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</w:tr>
      <w:tr w:rsidR="00E70990" w14:paraId="1195FB1D" w14:textId="77777777" w:rsidTr="000919EF">
        <w:trPr>
          <w:trHeight w:val="549"/>
        </w:trPr>
        <w:tc>
          <w:tcPr>
            <w:tcW w:w="2626" w:type="dxa"/>
          </w:tcPr>
          <w:p w14:paraId="4A7DA569" w14:textId="79A8FA4D" w:rsidR="00E70990" w:rsidRDefault="002C149C" w:rsidP="00CA466B">
            <w:r>
              <w:t>Exam</w:t>
            </w:r>
          </w:p>
        </w:tc>
        <w:tc>
          <w:tcPr>
            <w:tcW w:w="2626" w:type="dxa"/>
          </w:tcPr>
          <w:p w14:paraId="5DDCDE8B" w14:textId="77777777" w:rsidR="00E314A2" w:rsidRDefault="00B339D4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 in</w:t>
            </w:r>
            <w:r w:rsidR="00753D38">
              <w:rPr>
                <w:sz w:val="16"/>
                <w:szCs w:val="16"/>
              </w:rPr>
              <w:t xml:space="preserve">formation </w:t>
            </w:r>
            <w:r w:rsidR="00337E2F">
              <w:rPr>
                <w:sz w:val="16"/>
                <w:szCs w:val="16"/>
              </w:rPr>
              <w:t xml:space="preserve">about the exam name , requirement to take the exam, </w:t>
            </w:r>
            <w:r w:rsidR="00544D10">
              <w:rPr>
                <w:sz w:val="16"/>
                <w:szCs w:val="16"/>
              </w:rPr>
              <w:t>ac</w:t>
            </w:r>
            <w:r w:rsidR="009D26A4">
              <w:rPr>
                <w:sz w:val="16"/>
                <w:szCs w:val="16"/>
              </w:rPr>
              <w:t xml:space="preserve">hieved grade from the exam, </w:t>
            </w:r>
            <w:r w:rsidR="00307FEC">
              <w:rPr>
                <w:sz w:val="16"/>
                <w:szCs w:val="16"/>
              </w:rPr>
              <w:t xml:space="preserve">which </w:t>
            </w:r>
            <w:r w:rsidR="001A05DA">
              <w:rPr>
                <w:sz w:val="16"/>
                <w:szCs w:val="16"/>
              </w:rPr>
              <w:t>sub</w:t>
            </w:r>
            <w:r w:rsidR="00206A0B">
              <w:rPr>
                <w:sz w:val="16"/>
                <w:szCs w:val="16"/>
              </w:rPr>
              <w:t xml:space="preserve">ject the </w:t>
            </w:r>
            <w:r w:rsidR="00D27D07">
              <w:rPr>
                <w:sz w:val="16"/>
                <w:szCs w:val="16"/>
              </w:rPr>
              <w:t>exam relates to</w:t>
            </w:r>
          </w:p>
          <w:p w14:paraId="6F6C18CB" w14:textId="77777777" w:rsidR="00EB52EB" w:rsidRDefault="00EB52EB" w:rsidP="00CA466B">
            <w:pPr>
              <w:rPr>
                <w:sz w:val="16"/>
                <w:szCs w:val="16"/>
              </w:rPr>
            </w:pPr>
          </w:p>
          <w:p w14:paraId="0DC422D7" w14:textId="77777777" w:rsidR="00E70990" w:rsidRDefault="00D84E6B" w:rsidP="00D84E6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Exam_ID is the </w:t>
            </w:r>
            <w:r w:rsidR="002B29A7">
              <w:rPr>
                <w:sz w:val="16"/>
                <w:szCs w:val="16"/>
              </w:rPr>
              <w:t>primary key</w:t>
            </w:r>
          </w:p>
          <w:p w14:paraId="513F8D94" w14:textId="022A808B" w:rsidR="00E70990" w:rsidRPr="00B339D4" w:rsidRDefault="00AA6257" w:rsidP="00D84E6B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Subject_ID is the foreign key</w:t>
            </w:r>
          </w:p>
        </w:tc>
        <w:tc>
          <w:tcPr>
            <w:tcW w:w="2626" w:type="dxa"/>
          </w:tcPr>
          <w:p w14:paraId="1067FE06" w14:textId="77777777" w:rsidR="00E70990" w:rsidRDefault="00392443" w:rsidP="00B9412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One to one relationship with </w:t>
            </w:r>
            <w:r w:rsidR="00FA32AF">
              <w:rPr>
                <w:sz w:val="16"/>
                <w:szCs w:val="16"/>
              </w:rPr>
              <w:t xml:space="preserve"> grade</w:t>
            </w:r>
          </w:p>
          <w:p w14:paraId="0E2737D7" w14:textId="3B896947" w:rsidR="00E70990" w:rsidRPr="00B9412F" w:rsidRDefault="00FA32AF" w:rsidP="00B9412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to one relation with s</w:t>
            </w:r>
            <w:r w:rsidR="00FE5E7F">
              <w:rPr>
                <w:sz w:val="16"/>
                <w:szCs w:val="16"/>
              </w:rPr>
              <w:t>u</w:t>
            </w:r>
            <w:r w:rsidR="0071721F">
              <w:rPr>
                <w:sz w:val="16"/>
                <w:szCs w:val="16"/>
              </w:rPr>
              <w:t>bject</w:t>
            </w:r>
            <w:r w:rsidR="00C60C27">
              <w:rPr>
                <w:sz w:val="16"/>
                <w:szCs w:val="16"/>
              </w:rPr>
              <w:t>(multi</w:t>
            </w:r>
            <w:r w:rsidR="00C1282B">
              <w:rPr>
                <w:sz w:val="16"/>
                <w:szCs w:val="16"/>
              </w:rPr>
              <w:t>pul exams c</w:t>
            </w:r>
            <w:r w:rsidR="00D44397">
              <w:rPr>
                <w:sz w:val="16"/>
                <w:szCs w:val="16"/>
              </w:rPr>
              <w:t>an be take</w:t>
            </w:r>
            <w:r w:rsidR="00C91E74">
              <w:rPr>
                <w:sz w:val="16"/>
                <w:szCs w:val="16"/>
              </w:rPr>
              <w:t>n for one subject)</w:t>
            </w:r>
          </w:p>
        </w:tc>
      </w:tr>
      <w:tr w:rsidR="00E70990" w14:paraId="78C20472" w14:textId="77777777" w:rsidTr="000919EF">
        <w:trPr>
          <w:trHeight w:val="535"/>
        </w:trPr>
        <w:tc>
          <w:tcPr>
            <w:tcW w:w="2626" w:type="dxa"/>
          </w:tcPr>
          <w:p w14:paraId="41CF505E" w14:textId="513D24B0" w:rsidR="00E70990" w:rsidRDefault="002C149C" w:rsidP="00CA466B">
            <w:r>
              <w:t>Subject</w:t>
            </w:r>
          </w:p>
        </w:tc>
        <w:tc>
          <w:tcPr>
            <w:tcW w:w="2626" w:type="dxa"/>
          </w:tcPr>
          <w:p w14:paraId="22BA98B2" w14:textId="77777777" w:rsidR="00E70990" w:rsidRDefault="00220CBD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</w:t>
            </w:r>
            <w:r w:rsidR="008333CA">
              <w:rPr>
                <w:sz w:val="16"/>
                <w:szCs w:val="16"/>
              </w:rPr>
              <w:t xml:space="preserve">only shows us subject name </w:t>
            </w:r>
            <w:r w:rsidR="004013A8">
              <w:rPr>
                <w:sz w:val="16"/>
                <w:szCs w:val="16"/>
              </w:rPr>
              <w:t>w</w:t>
            </w:r>
            <w:r w:rsidR="00F96CB4">
              <w:rPr>
                <w:sz w:val="16"/>
                <w:szCs w:val="16"/>
              </w:rPr>
              <w:t xml:space="preserve">ith its </w:t>
            </w:r>
            <w:r w:rsidR="00270B2D">
              <w:rPr>
                <w:sz w:val="16"/>
                <w:szCs w:val="16"/>
              </w:rPr>
              <w:t>unique</w:t>
            </w:r>
            <w:r w:rsidR="00F96CB4">
              <w:rPr>
                <w:sz w:val="16"/>
                <w:szCs w:val="16"/>
              </w:rPr>
              <w:t xml:space="preserve"> I</w:t>
            </w:r>
            <w:r w:rsidR="00270B2D">
              <w:rPr>
                <w:sz w:val="16"/>
                <w:szCs w:val="16"/>
              </w:rPr>
              <w:t>D.</w:t>
            </w:r>
          </w:p>
          <w:p w14:paraId="433EE1E0" w14:textId="77777777" w:rsidR="00A32A04" w:rsidRDefault="00A32A04" w:rsidP="00CA466B">
            <w:pPr>
              <w:rPr>
                <w:sz w:val="16"/>
                <w:szCs w:val="16"/>
              </w:rPr>
            </w:pPr>
          </w:p>
          <w:p w14:paraId="494AEEE7" w14:textId="02C2FEA9" w:rsidR="00E70990" w:rsidRPr="005120F8" w:rsidRDefault="00A32A04" w:rsidP="00A32A04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Subject_ID is the primary key</w:t>
            </w:r>
          </w:p>
        </w:tc>
        <w:tc>
          <w:tcPr>
            <w:tcW w:w="2626" w:type="dxa"/>
          </w:tcPr>
          <w:p w14:paraId="30EC82F9" w14:textId="6F316C32" w:rsidR="00E70990" w:rsidRDefault="0051118C" w:rsidP="002059BB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to many relationship with exam</w:t>
            </w:r>
          </w:p>
          <w:p w14:paraId="5ABBFC11" w14:textId="1390B13F" w:rsidR="00E70990" w:rsidRPr="0008357B" w:rsidRDefault="00E70990" w:rsidP="00FD30CE">
            <w:pPr>
              <w:rPr>
                <w:sz w:val="16"/>
                <w:szCs w:val="16"/>
              </w:rPr>
            </w:pPr>
          </w:p>
        </w:tc>
      </w:tr>
      <w:tr w:rsidR="00E70990" w14:paraId="401974E3" w14:textId="77777777" w:rsidTr="000919EF">
        <w:trPr>
          <w:trHeight w:val="549"/>
        </w:trPr>
        <w:tc>
          <w:tcPr>
            <w:tcW w:w="2626" w:type="dxa"/>
          </w:tcPr>
          <w:p w14:paraId="46317550" w14:textId="5033DF2C" w:rsidR="00E70990" w:rsidRDefault="002C149C" w:rsidP="00CA466B">
            <w:r>
              <w:t>Course</w:t>
            </w:r>
          </w:p>
        </w:tc>
        <w:tc>
          <w:tcPr>
            <w:tcW w:w="2626" w:type="dxa"/>
          </w:tcPr>
          <w:p w14:paraId="2D25EF33" w14:textId="4F3DFE1A" w:rsidR="00E70990" w:rsidRDefault="00696718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Stores information about </w:t>
            </w:r>
            <w:r w:rsidR="000B5BAB">
              <w:rPr>
                <w:sz w:val="16"/>
                <w:szCs w:val="16"/>
              </w:rPr>
              <w:t xml:space="preserve">a </w:t>
            </w:r>
            <w:r w:rsidR="000C5EB4">
              <w:rPr>
                <w:sz w:val="16"/>
                <w:szCs w:val="16"/>
              </w:rPr>
              <w:t>unique</w:t>
            </w:r>
            <w:r w:rsidR="000B5BAB">
              <w:rPr>
                <w:sz w:val="16"/>
                <w:szCs w:val="16"/>
              </w:rPr>
              <w:t xml:space="preserve"> course </w:t>
            </w:r>
            <w:r w:rsidR="000C5EB4">
              <w:rPr>
                <w:sz w:val="16"/>
                <w:szCs w:val="16"/>
              </w:rPr>
              <w:t>alongside</w:t>
            </w:r>
            <w:r w:rsidR="000B5BAB">
              <w:rPr>
                <w:sz w:val="16"/>
                <w:szCs w:val="16"/>
              </w:rPr>
              <w:t xml:space="preserve"> with it’s</w:t>
            </w:r>
            <w:r w:rsidR="000C5EB4">
              <w:rPr>
                <w:sz w:val="16"/>
                <w:szCs w:val="16"/>
              </w:rPr>
              <w:t xml:space="preserve"> </w:t>
            </w:r>
            <w:r w:rsidR="000B5BAB">
              <w:rPr>
                <w:sz w:val="16"/>
                <w:szCs w:val="16"/>
              </w:rPr>
              <w:t>ID</w:t>
            </w:r>
          </w:p>
          <w:p w14:paraId="6932A4C7" w14:textId="458D2276" w:rsidR="000C5EB4" w:rsidRPr="000C5EB4" w:rsidRDefault="000C5EB4" w:rsidP="000C5EB4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Course_ID is the primary key here</w:t>
            </w:r>
          </w:p>
          <w:p w14:paraId="726E471D" w14:textId="63AADE7B" w:rsidR="00E70990" w:rsidRPr="00696718" w:rsidRDefault="00E70990" w:rsidP="00CA466B">
            <w:pPr>
              <w:rPr>
                <w:sz w:val="16"/>
                <w:szCs w:val="16"/>
              </w:rPr>
            </w:pPr>
          </w:p>
        </w:tc>
        <w:tc>
          <w:tcPr>
            <w:tcW w:w="2626" w:type="dxa"/>
          </w:tcPr>
          <w:p w14:paraId="0B8F4278" w14:textId="4A4AD4C3" w:rsidR="00FD30CE" w:rsidRDefault="00FD30CE" w:rsidP="00FD30C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to one relationship with Enrolment</w:t>
            </w:r>
          </w:p>
          <w:p w14:paraId="0BAB2790" w14:textId="77777777" w:rsidR="00E70990" w:rsidRDefault="00E70990" w:rsidP="00CA466B"/>
        </w:tc>
      </w:tr>
      <w:tr w:rsidR="00E70990" w14:paraId="1A21D9F2" w14:textId="77777777" w:rsidTr="000919EF">
        <w:trPr>
          <w:trHeight w:val="549"/>
        </w:trPr>
        <w:tc>
          <w:tcPr>
            <w:tcW w:w="2626" w:type="dxa"/>
          </w:tcPr>
          <w:p w14:paraId="2BA5FD6F" w14:textId="6333316E" w:rsidR="00E70990" w:rsidRDefault="00504F76" w:rsidP="00CA466B">
            <w:r>
              <w:t>Subject</w:t>
            </w:r>
            <w:r w:rsidR="001D5E4A">
              <w:t>_</w:t>
            </w:r>
            <w:r>
              <w:t>Course</w:t>
            </w:r>
          </w:p>
        </w:tc>
        <w:tc>
          <w:tcPr>
            <w:tcW w:w="2626" w:type="dxa"/>
          </w:tcPr>
          <w:p w14:paraId="1A271443" w14:textId="4243AB92" w:rsidR="00E70990" w:rsidRDefault="00C84487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It’s a </w:t>
            </w:r>
            <w:r w:rsidR="00E64EF2">
              <w:rPr>
                <w:sz w:val="16"/>
                <w:szCs w:val="16"/>
              </w:rPr>
              <w:t>weak</w:t>
            </w:r>
            <w:r>
              <w:rPr>
                <w:sz w:val="16"/>
                <w:szCs w:val="16"/>
              </w:rPr>
              <w:t xml:space="preserve"> entity. </w:t>
            </w:r>
            <w:r w:rsidR="00BA0545">
              <w:rPr>
                <w:sz w:val="16"/>
                <w:szCs w:val="16"/>
              </w:rPr>
              <w:t xml:space="preserve">As </w:t>
            </w:r>
            <w:r w:rsidR="00CF3115">
              <w:rPr>
                <w:sz w:val="16"/>
                <w:szCs w:val="16"/>
              </w:rPr>
              <w:t xml:space="preserve">there is a many to many </w:t>
            </w:r>
            <w:r w:rsidR="001354AD">
              <w:rPr>
                <w:sz w:val="16"/>
                <w:szCs w:val="16"/>
              </w:rPr>
              <w:t>relationship</w:t>
            </w:r>
            <w:r w:rsidR="00CF3115">
              <w:rPr>
                <w:sz w:val="16"/>
                <w:szCs w:val="16"/>
              </w:rPr>
              <w:t xml:space="preserve"> between </w:t>
            </w:r>
            <w:r w:rsidR="00DC2689">
              <w:rPr>
                <w:sz w:val="16"/>
                <w:szCs w:val="16"/>
              </w:rPr>
              <w:t xml:space="preserve">subject and </w:t>
            </w:r>
            <w:r w:rsidR="001D78F8">
              <w:rPr>
                <w:sz w:val="16"/>
                <w:szCs w:val="16"/>
              </w:rPr>
              <w:t xml:space="preserve">course </w:t>
            </w:r>
            <w:r w:rsidR="00DC2689">
              <w:rPr>
                <w:sz w:val="16"/>
                <w:szCs w:val="16"/>
              </w:rPr>
              <w:t>(</w:t>
            </w:r>
            <w:r w:rsidR="0020134F">
              <w:rPr>
                <w:sz w:val="16"/>
                <w:szCs w:val="16"/>
              </w:rPr>
              <w:t>a</w:t>
            </w:r>
            <w:r w:rsidR="00DC2689">
              <w:rPr>
                <w:sz w:val="16"/>
                <w:szCs w:val="16"/>
              </w:rPr>
              <w:t xml:space="preserve"> </w:t>
            </w:r>
            <w:r w:rsidR="00331E0B">
              <w:rPr>
                <w:sz w:val="16"/>
                <w:szCs w:val="16"/>
              </w:rPr>
              <w:t xml:space="preserve">subject </w:t>
            </w:r>
            <w:r w:rsidR="00F47B9D">
              <w:rPr>
                <w:sz w:val="16"/>
                <w:szCs w:val="16"/>
              </w:rPr>
              <w:t>can be seen on multiple c</w:t>
            </w:r>
            <w:r w:rsidR="009A1554">
              <w:rPr>
                <w:sz w:val="16"/>
                <w:szCs w:val="16"/>
              </w:rPr>
              <w:t xml:space="preserve">ourse and </w:t>
            </w:r>
            <w:r w:rsidR="006B63AA">
              <w:rPr>
                <w:sz w:val="16"/>
                <w:szCs w:val="16"/>
              </w:rPr>
              <w:t xml:space="preserve">different </w:t>
            </w:r>
            <w:r w:rsidR="00FD161D">
              <w:rPr>
                <w:sz w:val="16"/>
                <w:szCs w:val="16"/>
              </w:rPr>
              <w:t>courses have multiple same subject).A</w:t>
            </w:r>
            <w:r w:rsidR="00CD64E2">
              <w:rPr>
                <w:sz w:val="16"/>
                <w:szCs w:val="16"/>
              </w:rPr>
              <w:t xml:space="preserve">nd in order to break </w:t>
            </w:r>
            <w:r w:rsidR="00346157">
              <w:rPr>
                <w:sz w:val="16"/>
                <w:szCs w:val="16"/>
              </w:rPr>
              <w:t xml:space="preserve">many – to -many relationship </w:t>
            </w:r>
            <w:r w:rsidR="00275736">
              <w:rPr>
                <w:sz w:val="16"/>
                <w:szCs w:val="16"/>
              </w:rPr>
              <w:t>, this we</w:t>
            </w:r>
            <w:r w:rsidR="00E64EF2">
              <w:rPr>
                <w:sz w:val="16"/>
                <w:szCs w:val="16"/>
              </w:rPr>
              <w:t>ak entity is created</w:t>
            </w:r>
            <w:r w:rsidR="00E1152A">
              <w:rPr>
                <w:sz w:val="16"/>
                <w:szCs w:val="16"/>
              </w:rPr>
              <w:t>.</w:t>
            </w:r>
          </w:p>
          <w:p w14:paraId="19F8646B" w14:textId="455E5EEF" w:rsidR="00E70990" w:rsidRPr="00E1152A" w:rsidRDefault="007F1AC0" w:rsidP="00E1152A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Course_</w:t>
            </w:r>
            <w:r w:rsidR="00086C9E">
              <w:rPr>
                <w:sz w:val="16"/>
                <w:szCs w:val="16"/>
              </w:rPr>
              <w:t>ID and Subject</w:t>
            </w:r>
            <w:r w:rsidR="0052086C">
              <w:rPr>
                <w:sz w:val="16"/>
                <w:szCs w:val="16"/>
              </w:rPr>
              <w:t>_</w:t>
            </w:r>
            <w:r w:rsidR="00086C9E">
              <w:rPr>
                <w:sz w:val="16"/>
                <w:szCs w:val="16"/>
              </w:rPr>
              <w:t xml:space="preserve">Id both act as a </w:t>
            </w:r>
            <w:r w:rsidR="001354AD">
              <w:rPr>
                <w:sz w:val="16"/>
                <w:szCs w:val="16"/>
              </w:rPr>
              <w:t>composite primary key</w:t>
            </w:r>
          </w:p>
        </w:tc>
        <w:tc>
          <w:tcPr>
            <w:tcW w:w="2626" w:type="dxa"/>
          </w:tcPr>
          <w:p w14:paraId="69310F39" w14:textId="02588135" w:rsidR="00E70990" w:rsidRDefault="00E70990" w:rsidP="00CA466B"/>
        </w:tc>
      </w:tr>
      <w:tr w:rsidR="00E70990" w14:paraId="3F4987CE" w14:textId="77777777" w:rsidTr="000919EF">
        <w:trPr>
          <w:trHeight w:val="535"/>
        </w:trPr>
        <w:tc>
          <w:tcPr>
            <w:tcW w:w="2626" w:type="dxa"/>
          </w:tcPr>
          <w:p w14:paraId="1FB2E365" w14:textId="540B1235" w:rsidR="00E70990" w:rsidRDefault="00504F76" w:rsidP="00CA466B">
            <w:r>
              <w:t>Enrolment_Course</w:t>
            </w:r>
          </w:p>
        </w:tc>
        <w:tc>
          <w:tcPr>
            <w:tcW w:w="2626" w:type="dxa"/>
          </w:tcPr>
          <w:p w14:paraId="2012A9EF" w14:textId="2C0B613E" w:rsidR="002831BA" w:rsidRDefault="002831BA" w:rsidP="002831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It’s a weak entity. As there is a many to many relationship between </w:t>
            </w:r>
            <w:r w:rsidR="001D78F8">
              <w:rPr>
                <w:sz w:val="16"/>
                <w:szCs w:val="16"/>
              </w:rPr>
              <w:t>Enrolment</w:t>
            </w:r>
            <w:r>
              <w:rPr>
                <w:sz w:val="16"/>
                <w:szCs w:val="16"/>
              </w:rPr>
              <w:t xml:space="preserve"> and </w:t>
            </w:r>
            <w:r w:rsidR="001D78F8">
              <w:rPr>
                <w:sz w:val="16"/>
                <w:szCs w:val="16"/>
              </w:rPr>
              <w:t>course</w:t>
            </w:r>
            <w:r>
              <w:rPr>
                <w:sz w:val="16"/>
                <w:szCs w:val="16"/>
              </w:rPr>
              <w:t xml:space="preserve">( </w:t>
            </w:r>
            <w:r w:rsidR="00D97152">
              <w:rPr>
                <w:sz w:val="16"/>
                <w:szCs w:val="16"/>
              </w:rPr>
              <w:t xml:space="preserve">a course </w:t>
            </w:r>
            <w:r w:rsidR="009A7236">
              <w:rPr>
                <w:sz w:val="16"/>
                <w:szCs w:val="16"/>
              </w:rPr>
              <w:t xml:space="preserve">can be </w:t>
            </w:r>
            <w:r w:rsidR="0054459D">
              <w:rPr>
                <w:sz w:val="16"/>
                <w:szCs w:val="16"/>
              </w:rPr>
              <w:t>enrolled multiple times</w:t>
            </w:r>
            <w:r>
              <w:rPr>
                <w:sz w:val="16"/>
                <w:szCs w:val="16"/>
              </w:rPr>
              <w:t xml:space="preserve"> </w:t>
            </w:r>
            <w:r w:rsidR="00363FBD">
              <w:rPr>
                <w:sz w:val="16"/>
                <w:szCs w:val="16"/>
              </w:rPr>
              <w:t>by different student</w:t>
            </w:r>
            <w:r w:rsidR="00010AA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and </w:t>
            </w:r>
            <w:r w:rsidR="006677B2">
              <w:rPr>
                <w:sz w:val="16"/>
                <w:szCs w:val="16"/>
              </w:rPr>
              <w:t xml:space="preserve">a student </w:t>
            </w:r>
            <w:r w:rsidR="00141C71">
              <w:rPr>
                <w:sz w:val="16"/>
                <w:szCs w:val="16"/>
              </w:rPr>
              <w:t>can enroll</w:t>
            </w:r>
            <w:r>
              <w:rPr>
                <w:sz w:val="16"/>
                <w:szCs w:val="16"/>
              </w:rPr>
              <w:t xml:space="preserve">  different courses </w:t>
            </w:r>
            <w:r w:rsidR="00141C71">
              <w:rPr>
                <w:sz w:val="16"/>
                <w:szCs w:val="16"/>
              </w:rPr>
              <w:t>at the</w:t>
            </w:r>
            <w:r>
              <w:rPr>
                <w:sz w:val="16"/>
                <w:szCs w:val="16"/>
              </w:rPr>
              <w:t xml:space="preserve"> same </w:t>
            </w:r>
            <w:r w:rsidR="00141C71">
              <w:rPr>
                <w:sz w:val="16"/>
                <w:szCs w:val="16"/>
              </w:rPr>
              <w:t>time</w:t>
            </w:r>
            <w:r>
              <w:rPr>
                <w:sz w:val="16"/>
                <w:szCs w:val="16"/>
              </w:rPr>
              <w:t>).And in order to break many – to -many relationship , this weak entity is created.</w:t>
            </w:r>
          </w:p>
          <w:p w14:paraId="702F089D" w14:textId="77777777" w:rsidR="007F1AC0" w:rsidRDefault="007F1AC0" w:rsidP="002831BA">
            <w:pPr>
              <w:rPr>
                <w:sz w:val="16"/>
                <w:szCs w:val="16"/>
              </w:rPr>
            </w:pPr>
          </w:p>
          <w:p w14:paraId="25A83209" w14:textId="65C59B08" w:rsidR="007F1AC0" w:rsidRPr="007F1AC0" w:rsidRDefault="0052086C" w:rsidP="007F1AC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Enrolment_ID and </w:t>
            </w:r>
            <w:r w:rsidR="00046369">
              <w:rPr>
                <w:sz w:val="16"/>
                <w:szCs w:val="16"/>
              </w:rPr>
              <w:t xml:space="preserve">Course_ID </w:t>
            </w:r>
            <w:r w:rsidR="00B16CCE">
              <w:rPr>
                <w:sz w:val="16"/>
                <w:szCs w:val="16"/>
              </w:rPr>
              <w:t>both act as a composite primary key here</w:t>
            </w:r>
          </w:p>
          <w:p w14:paraId="2CCA624C" w14:textId="77777777" w:rsidR="00E70990" w:rsidRDefault="00E70990" w:rsidP="00CA466B"/>
        </w:tc>
        <w:tc>
          <w:tcPr>
            <w:tcW w:w="2626" w:type="dxa"/>
          </w:tcPr>
          <w:p w14:paraId="6B29D7D2" w14:textId="77777777" w:rsidR="00E70990" w:rsidRDefault="00E70990" w:rsidP="00CA466B"/>
        </w:tc>
      </w:tr>
      <w:tr w:rsidR="00E70990" w14:paraId="5DC69435" w14:textId="77777777" w:rsidTr="000919EF">
        <w:trPr>
          <w:trHeight w:val="549"/>
        </w:trPr>
        <w:tc>
          <w:tcPr>
            <w:tcW w:w="2626" w:type="dxa"/>
          </w:tcPr>
          <w:p w14:paraId="02EBAEB3" w14:textId="44110638" w:rsidR="00E70990" w:rsidRDefault="00F11C86" w:rsidP="00CA466B">
            <w:r>
              <w:t>Course</w:t>
            </w:r>
          </w:p>
        </w:tc>
        <w:tc>
          <w:tcPr>
            <w:tcW w:w="2626" w:type="dxa"/>
          </w:tcPr>
          <w:p w14:paraId="11723E05" w14:textId="77777777" w:rsidR="00E70990" w:rsidRDefault="00BD2603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Stores information about </w:t>
            </w:r>
            <w:r w:rsidR="00D80AD0">
              <w:rPr>
                <w:sz w:val="16"/>
                <w:szCs w:val="16"/>
              </w:rPr>
              <w:t>co</w:t>
            </w:r>
            <w:r w:rsidR="00524929">
              <w:rPr>
                <w:sz w:val="16"/>
                <w:szCs w:val="16"/>
              </w:rPr>
              <w:t>urse along with it’s unique ID</w:t>
            </w:r>
          </w:p>
          <w:p w14:paraId="3E345980" w14:textId="77777777" w:rsidR="00524929" w:rsidRDefault="00524929" w:rsidP="00CA466B">
            <w:pPr>
              <w:rPr>
                <w:sz w:val="16"/>
                <w:szCs w:val="16"/>
              </w:rPr>
            </w:pPr>
          </w:p>
          <w:p w14:paraId="2699B9BC" w14:textId="7D8190F3" w:rsidR="00E70990" w:rsidRPr="00BD2603" w:rsidRDefault="008F3792" w:rsidP="008F3792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Course_ID is the primary key here</w:t>
            </w:r>
          </w:p>
        </w:tc>
        <w:tc>
          <w:tcPr>
            <w:tcW w:w="2626" w:type="dxa"/>
          </w:tcPr>
          <w:p w14:paraId="675C9CAE" w14:textId="77777777" w:rsidR="00E70990" w:rsidRDefault="005014BB" w:rsidP="00B50B96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to man</w:t>
            </w:r>
            <w:r w:rsidR="008E5077">
              <w:rPr>
                <w:sz w:val="16"/>
                <w:szCs w:val="16"/>
              </w:rPr>
              <w:t>y relationship with En</w:t>
            </w:r>
            <w:r w:rsidR="002C5923">
              <w:rPr>
                <w:sz w:val="16"/>
                <w:szCs w:val="16"/>
              </w:rPr>
              <w:t xml:space="preserve">rolment ( </w:t>
            </w:r>
            <w:r w:rsidR="00C517E2">
              <w:rPr>
                <w:sz w:val="16"/>
                <w:szCs w:val="16"/>
              </w:rPr>
              <w:t>one course can be enr</w:t>
            </w:r>
            <w:r w:rsidR="00633F8D">
              <w:rPr>
                <w:sz w:val="16"/>
                <w:szCs w:val="16"/>
              </w:rPr>
              <w:t>olled multiple times by different students)</w:t>
            </w:r>
          </w:p>
          <w:p w14:paraId="72771752" w14:textId="60770FF9" w:rsidR="00E70990" w:rsidRPr="00B50B96" w:rsidRDefault="00790E3E" w:rsidP="00B50B96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to many relationship with subject</w:t>
            </w:r>
          </w:p>
        </w:tc>
      </w:tr>
      <w:tr w:rsidR="00E70990" w14:paraId="4133119D" w14:textId="77777777" w:rsidTr="000919EF">
        <w:trPr>
          <w:trHeight w:val="549"/>
        </w:trPr>
        <w:tc>
          <w:tcPr>
            <w:tcW w:w="2626" w:type="dxa"/>
          </w:tcPr>
          <w:p w14:paraId="263092FE" w14:textId="12428197" w:rsidR="00E70990" w:rsidRDefault="00F11C86" w:rsidP="00CA466B">
            <w:r>
              <w:t>Scholarship</w:t>
            </w:r>
          </w:p>
        </w:tc>
        <w:tc>
          <w:tcPr>
            <w:tcW w:w="2626" w:type="dxa"/>
          </w:tcPr>
          <w:p w14:paraId="5A981799" w14:textId="77777777" w:rsidR="00E70990" w:rsidRDefault="000F6AE5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Stores </w:t>
            </w:r>
            <w:r w:rsidR="00CE26CF">
              <w:rPr>
                <w:sz w:val="16"/>
                <w:szCs w:val="16"/>
              </w:rPr>
              <w:t xml:space="preserve">information about </w:t>
            </w:r>
            <w:r w:rsidR="009D44EF">
              <w:rPr>
                <w:sz w:val="16"/>
                <w:szCs w:val="16"/>
              </w:rPr>
              <w:t>scholarshi</w:t>
            </w:r>
            <w:r w:rsidR="003F66D1">
              <w:rPr>
                <w:sz w:val="16"/>
                <w:szCs w:val="16"/>
              </w:rPr>
              <w:t xml:space="preserve">p </w:t>
            </w:r>
            <w:r w:rsidR="009432E8">
              <w:rPr>
                <w:sz w:val="16"/>
                <w:szCs w:val="16"/>
              </w:rPr>
              <w:t>percentage</w:t>
            </w:r>
            <w:r w:rsidR="003F66D1">
              <w:rPr>
                <w:sz w:val="16"/>
                <w:szCs w:val="16"/>
              </w:rPr>
              <w:t xml:space="preserve"> , </w:t>
            </w:r>
            <w:r w:rsidR="00DE550C">
              <w:rPr>
                <w:sz w:val="16"/>
                <w:szCs w:val="16"/>
              </w:rPr>
              <w:t xml:space="preserve">condition to </w:t>
            </w:r>
            <w:r w:rsidR="00C842D0">
              <w:rPr>
                <w:sz w:val="16"/>
                <w:szCs w:val="16"/>
              </w:rPr>
              <w:t xml:space="preserve">hold </w:t>
            </w:r>
            <w:r w:rsidR="00ED77F3">
              <w:rPr>
                <w:sz w:val="16"/>
                <w:szCs w:val="16"/>
              </w:rPr>
              <w:t>scholarship, scholarship start and finish yead.</w:t>
            </w:r>
          </w:p>
          <w:p w14:paraId="3083D6AB" w14:textId="5D8A2372" w:rsidR="00E70990" w:rsidRPr="000F6AE5" w:rsidRDefault="00604A70" w:rsidP="00F04028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Scholarship_Id is the </w:t>
            </w:r>
            <w:r w:rsidR="00285D2A">
              <w:rPr>
                <w:sz w:val="16"/>
                <w:szCs w:val="16"/>
              </w:rPr>
              <w:t>primary key</w:t>
            </w:r>
          </w:p>
        </w:tc>
        <w:tc>
          <w:tcPr>
            <w:tcW w:w="2626" w:type="dxa"/>
          </w:tcPr>
          <w:p w14:paraId="301F0F28" w14:textId="77777777" w:rsidR="00E70990" w:rsidRDefault="007752D7" w:rsidP="00836ED6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7752D7">
              <w:rPr>
                <w:sz w:val="16"/>
                <w:szCs w:val="16"/>
              </w:rPr>
              <w:t xml:space="preserve">One to </w:t>
            </w:r>
            <w:r>
              <w:rPr>
                <w:sz w:val="16"/>
                <w:szCs w:val="16"/>
              </w:rPr>
              <w:t xml:space="preserve">many </w:t>
            </w:r>
            <w:r w:rsidR="00790E3E">
              <w:rPr>
                <w:sz w:val="16"/>
                <w:szCs w:val="16"/>
              </w:rPr>
              <w:t>relationship</w:t>
            </w:r>
            <w:r>
              <w:rPr>
                <w:sz w:val="16"/>
                <w:szCs w:val="16"/>
              </w:rPr>
              <w:t xml:space="preserve"> with enrolment( </w:t>
            </w:r>
            <w:r w:rsidR="006E1599">
              <w:rPr>
                <w:sz w:val="16"/>
                <w:szCs w:val="16"/>
              </w:rPr>
              <w:t>o</w:t>
            </w:r>
            <w:r w:rsidR="007E6815">
              <w:rPr>
                <w:sz w:val="16"/>
                <w:szCs w:val="16"/>
              </w:rPr>
              <w:t>ne</w:t>
            </w:r>
            <w:r w:rsidR="006E1599">
              <w:rPr>
                <w:sz w:val="16"/>
                <w:szCs w:val="16"/>
              </w:rPr>
              <w:t xml:space="preserve"> scholarship can be given to multiple </w:t>
            </w:r>
            <w:r w:rsidR="00872EFC">
              <w:rPr>
                <w:sz w:val="16"/>
                <w:szCs w:val="16"/>
              </w:rPr>
              <w:t>students)</w:t>
            </w:r>
          </w:p>
          <w:p w14:paraId="4CCF2108" w14:textId="1948E9BF" w:rsidR="00E70990" w:rsidRPr="007752D7" w:rsidRDefault="00790E3E" w:rsidP="00836ED6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Many to many relationship </w:t>
            </w:r>
            <w:r w:rsidR="00833A9C">
              <w:rPr>
                <w:sz w:val="16"/>
                <w:szCs w:val="16"/>
              </w:rPr>
              <w:t>with provider</w:t>
            </w:r>
          </w:p>
        </w:tc>
      </w:tr>
      <w:tr w:rsidR="00E70990" w14:paraId="1B437274" w14:textId="77777777" w:rsidTr="000919EF">
        <w:trPr>
          <w:trHeight w:val="535"/>
        </w:trPr>
        <w:tc>
          <w:tcPr>
            <w:tcW w:w="2626" w:type="dxa"/>
          </w:tcPr>
          <w:p w14:paraId="5F37887A" w14:textId="6606A166" w:rsidR="00E70990" w:rsidRDefault="00F11C86" w:rsidP="00CA466B">
            <w:r>
              <w:t>Provider_Scholarship</w:t>
            </w:r>
          </w:p>
        </w:tc>
        <w:tc>
          <w:tcPr>
            <w:tcW w:w="2626" w:type="dxa"/>
          </w:tcPr>
          <w:p w14:paraId="1DED7B9A" w14:textId="087CDE0F" w:rsidR="00E40FCE" w:rsidRDefault="00E40FCE" w:rsidP="00E40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It’s a weak entity. As there is a many to many relationship between Provider and </w:t>
            </w:r>
            <w:r w:rsidR="00CD4B80">
              <w:rPr>
                <w:sz w:val="16"/>
                <w:szCs w:val="16"/>
              </w:rPr>
              <w:t>Scholarship</w:t>
            </w:r>
            <w:r>
              <w:rPr>
                <w:sz w:val="16"/>
                <w:szCs w:val="16"/>
              </w:rPr>
              <w:t>(</w:t>
            </w:r>
            <w:r w:rsidR="00C06015">
              <w:rPr>
                <w:sz w:val="16"/>
                <w:szCs w:val="16"/>
              </w:rPr>
              <w:t>same</w:t>
            </w:r>
            <w:r w:rsidR="00B9196F" w:rsidRPr="00B9196F">
              <w:rPr>
                <w:sz w:val="16"/>
                <w:szCs w:val="16"/>
              </w:rPr>
              <w:t xml:space="preserve"> scholarship</w:t>
            </w:r>
            <w:r>
              <w:rPr>
                <w:sz w:val="16"/>
                <w:szCs w:val="16"/>
              </w:rPr>
              <w:t xml:space="preserve"> can </w:t>
            </w:r>
            <w:r w:rsidR="00E9388E">
              <w:rPr>
                <w:sz w:val="16"/>
                <w:szCs w:val="16"/>
              </w:rPr>
              <w:t>be pr</w:t>
            </w:r>
            <w:r w:rsidR="0005773B">
              <w:rPr>
                <w:sz w:val="16"/>
                <w:szCs w:val="16"/>
              </w:rPr>
              <w:t xml:space="preserve">ovided by </w:t>
            </w:r>
            <w:r w:rsidR="00C06015">
              <w:rPr>
                <w:sz w:val="16"/>
                <w:szCs w:val="16"/>
              </w:rPr>
              <w:t>multi</w:t>
            </w:r>
            <w:r w:rsidR="0060554F">
              <w:rPr>
                <w:sz w:val="16"/>
                <w:szCs w:val="16"/>
              </w:rPr>
              <w:t xml:space="preserve">ple </w:t>
            </w:r>
            <w:r w:rsidR="00B9196F" w:rsidRPr="00B9196F">
              <w:rPr>
                <w:sz w:val="16"/>
                <w:szCs w:val="16"/>
              </w:rPr>
              <w:t>provider</w:t>
            </w:r>
            <w:r w:rsidR="0060554F">
              <w:rPr>
                <w:sz w:val="16"/>
                <w:szCs w:val="16"/>
              </w:rPr>
              <w:t>s</w:t>
            </w:r>
            <w:r w:rsidR="00B9196F" w:rsidRPr="00B9196F">
              <w:rPr>
                <w:sz w:val="16"/>
                <w:szCs w:val="16"/>
              </w:rPr>
              <w:t xml:space="preserve"> and</w:t>
            </w:r>
            <w:r w:rsidR="0060554F">
              <w:rPr>
                <w:sz w:val="16"/>
                <w:szCs w:val="16"/>
              </w:rPr>
              <w:t xml:space="preserve"> one</w:t>
            </w:r>
            <w:r w:rsidR="00B9196F" w:rsidRPr="00B9196F">
              <w:rPr>
                <w:sz w:val="16"/>
                <w:szCs w:val="16"/>
              </w:rPr>
              <w:t xml:space="preserve"> provider</w:t>
            </w:r>
            <w:r>
              <w:rPr>
                <w:sz w:val="16"/>
                <w:szCs w:val="16"/>
              </w:rPr>
              <w:t xml:space="preserve"> </w:t>
            </w:r>
            <w:r w:rsidR="0060554F">
              <w:rPr>
                <w:sz w:val="16"/>
                <w:szCs w:val="16"/>
              </w:rPr>
              <w:t xml:space="preserve">can provide multiple </w:t>
            </w:r>
            <w:r w:rsidR="00B9196F" w:rsidRPr="00B9196F">
              <w:rPr>
                <w:sz w:val="16"/>
                <w:szCs w:val="16"/>
              </w:rPr>
              <w:t>scholarship</w:t>
            </w:r>
            <w:r>
              <w:rPr>
                <w:sz w:val="16"/>
                <w:szCs w:val="16"/>
              </w:rPr>
              <w:t>).And in order to break many – to -many relationship, this weak entity is created.</w:t>
            </w:r>
          </w:p>
          <w:p w14:paraId="0727B95F" w14:textId="6F278F93" w:rsidR="00941B9E" w:rsidRDefault="00760A78" w:rsidP="00A7456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Provider_Id and Scholarship_ID both </w:t>
            </w:r>
            <w:r w:rsidR="0070763A">
              <w:rPr>
                <w:sz w:val="16"/>
                <w:szCs w:val="16"/>
              </w:rPr>
              <w:t>asct as a composite primary key here</w:t>
            </w:r>
          </w:p>
          <w:p w14:paraId="707BA55B" w14:textId="77777777" w:rsidR="00E70990" w:rsidRDefault="00E70990" w:rsidP="00CA466B"/>
        </w:tc>
        <w:tc>
          <w:tcPr>
            <w:tcW w:w="2626" w:type="dxa"/>
          </w:tcPr>
          <w:p w14:paraId="5283899F" w14:textId="77777777" w:rsidR="00E70990" w:rsidRDefault="00E70990" w:rsidP="00CA466B"/>
        </w:tc>
      </w:tr>
      <w:tr w:rsidR="00E70990" w14:paraId="087F25B1" w14:textId="77777777" w:rsidTr="000919EF">
        <w:trPr>
          <w:trHeight w:val="549"/>
        </w:trPr>
        <w:tc>
          <w:tcPr>
            <w:tcW w:w="2626" w:type="dxa"/>
          </w:tcPr>
          <w:p w14:paraId="058A8FE1" w14:textId="07E0376E" w:rsidR="00E70990" w:rsidRDefault="00F11C86" w:rsidP="00CA466B">
            <w:r>
              <w:t>Provider</w:t>
            </w:r>
          </w:p>
        </w:tc>
        <w:tc>
          <w:tcPr>
            <w:tcW w:w="2626" w:type="dxa"/>
          </w:tcPr>
          <w:p w14:paraId="49E905EF" w14:textId="77777777" w:rsidR="0091005B" w:rsidRDefault="00024CA5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gives us </w:t>
            </w:r>
            <w:r w:rsidR="00B60F32">
              <w:rPr>
                <w:sz w:val="16"/>
                <w:szCs w:val="16"/>
              </w:rPr>
              <w:t xml:space="preserve">information </w:t>
            </w:r>
            <w:r w:rsidR="00610E2D">
              <w:rPr>
                <w:sz w:val="16"/>
                <w:szCs w:val="16"/>
              </w:rPr>
              <w:t xml:space="preserve">about </w:t>
            </w:r>
            <w:r w:rsidR="009B6A93">
              <w:rPr>
                <w:sz w:val="16"/>
                <w:szCs w:val="16"/>
              </w:rPr>
              <w:t xml:space="preserve">provider name and organization </w:t>
            </w:r>
            <w:r w:rsidR="00B956A1">
              <w:rPr>
                <w:sz w:val="16"/>
                <w:szCs w:val="16"/>
              </w:rPr>
              <w:t xml:space="preserve">along with </w:t>
            </w:r>
            <w:r w:rsidR="00647B99">
              <w:rPr>
                <w:sz w:val="16"/>
                <w:szCs w:val="16"/>
              </w:rPr>
              <w:t xml:space="preserve">it’s </w:t>
            </w:r>
            <w:r w:rsidR="007E56EB">
              <w:rPr>
                <w:sz w:val="16"/>
                <w:szCs w:val="16"/>
              </w:rPr>
              <w:t>unique Provider_ID</w:t>
            </w:r>
          </w:p>
          <w:p w14:paraId="002920C5" w14:textId="77777777" w:rsidR="0091005B" w:rsidRDefault="0091005B" w:rsidP="00CA466B">
            <w:pPr>
              <w:rPr>
                <w:sz w:val="16"/>
                <w:szCs w:val="16"/>
              </w:rPr>
            </w:pPr>
          </w:p>
          <w:p w14:paraId="2FBE6602" w14:textId="3F6C7335" w:rsidR="00E70990" w:rsidRPr="00024CA5" w:rsidRDefault="00FA0215" w:rsidP="0091005B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provider_Id is the primary key here</w:t>
            </w:r>
          </w:p>
        </w:tc>
        <w:tc>
          <w:tcPr>
            <w:tcW w:w="2626" w:type="dxa"/>
          </w:tcPr>
          <w:p w14:paraId="365C2834" w14:textId="3A69FEDE" w:rsidR="00E70990" w:rsidRPr="00FA0215" w:rsidRDefault="00FA0215" w:rsidP="00FA0215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Many to many relationship with </w:t>
            </w:r>
            <w:r w:rsidR="006A1609">
              <w:rPr>
                <w:sz w:val="16"/>
                <w:szCs w:val="16"/>
              </w:rPr>
              <w:t>Scholarship</w:t>
            </w:r>
          </w:p>
        </w:tc>
      </w:tr>
      <w:tr w:rsidR="00E70990" w14:paraId="48F7FBD4" w14:textId="77777777" w:rsidTr="000919EF">
        <w:trPr>
          <w:trHeight w:val="549"/>
        </w:trPr>
        <w:tc>
          <w:tcPr>
            <w:tcW w:w="2626" w:type="dxa"/>
          </w:tcPr>
          <w:p w14:paraId="10D59FC4" w14:textId="254C90EC" w:rsidR="00E70990" w:rsidRDefault="00083D1C" w:rsidP="00CA466B">
            <w:r>
              <w:t>Grade</w:t>
            </w:r>
          </w:p>
        </w:tc>
        <w:tc>
          <w:tcPr>
            <w:tcW w:w="2626" w:type="dxa"/>
          </w:tcPr>
          <w:p w14:paraId="118E6982" w14:textId="77777777" w:rsidR="00E70990" w:rsidRDefault="002061D4" w:rsidP="00CA46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saves </w:t>
            </w:r>
            <w:r w:rsidR="0057388B">
              <w:rPr>
                <w:sz w:val="16"/>
                <w:szCs w:val="16"/>
              </w:rPr>
              <w:t xml:space="preserve">information about student </w:t>
            </w:r>
            <w:r w:rsidR="009635E7">
              <w:rPr>
                <w:sz w:val="16"/>
                <w:szCs w:val="16"/>
              </w:rPr>
              <w:t xml:space="preserve">and </w:t>
            </w:r>
            <w:r w:rsidR="001F7E7F">
              <w:rPr>
                <w:sz w:val="16"/>
                <w:szCs w:val="16"/>
              </w:rPr>
              <w:t xml:space="preserve">exam, </w:t>
            </w:r>
            <w:r w:rsidR="00B2464D">
              <w:rPr>
                <w:sz w:val="16"/>
                <w:szCs w:val="16"/>
              </w:rPr>
              <w:t>the number of a</w:t>
            </w:r>
            <w:r w:rsidR="00985A3B">
              <w:rPr>
                <w:sz w:val="16"/>
                <w:szCs w:val="16"/>
              </w:rPr>
              <w:t xml:space="preserve">ttemps </w:t>
            </w:r>
            <w:r w:rsidR="00D153B9">
              <w:rPr>
                <w:sz w:val="16"/>
                <w:szCs w:val="16"/>
              </w:rPr>
              <w:t xml:space="preserve">a student </w:t>
            </w:r>
            <w:r w:rsidR="00FF6893">
              <w:rPr>
                <w:sz w:val="16"/>
                <w:szCs w:val="16"/>
              </w:rPr>
              <w:t>takes and the score  a student gets</w:t>
            </w:r>
          </w:p>
          <w:p w14:paraId="7A24ADA4" w14:textId="77777777" w:rsidR="00FF6893" w:rsidRDefault="00FF6893" w:rsidP="00CA466B">
            <w:pPr>
              <w:rPr>
                <w:sz w:val="16"/>
                <w:szCs w:val="16"/>
              </w:rPr>
            </w:pPr>
          </w:p>
          <w:p w14:paraId="1AF6D182" w14:textId="2CA7AB8D" w:rsidR="00FF6893" w:rsidRDefault="009679CA" w:rsidP="009679CA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Student_Id and Exam_Id both act as composite primary key here</w:t>
            </w:r>
          </w:p>
          <w:p w14:paraId="6E5ED8F9" w14:textId="7C7AE41F" w:rsidR="00E70990" w:rsidRPr="002061D4" w:rsidRDefault="00E70990" w:rsidP="00CA466B">
            <w:pPr>
              <w:rPr>
                <w:sz w:val="16"/>
                <w:szCs w:val="16"/>
              </w:rPr>
            </w:pPr>
          </w:p>
        </w:tc>
        <w:tc>
          <w:tcPr>
            <w:tcW w:w="2626" w:type="dxa"/>
          </w:tcPr>
          <w:p w14:paraId="5E6BD37C" w14:textId="2CE6DD38" w:rsidR="00E70990" w:rsidRPr="000E5F67" w:rsidRDefault="00564981" w:rsidP="000E5F67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</w:t>
            </w:r>
            <w:r w:rsidR="005D6815">
              <w:rPr>
                <w:sz w:val="16"/>
                <w:szCs w:val="16"/>
              </w:rPr>
              <w:t xml:space="preserve">has </w:t>
            </w:r>
            <w:r w:rsidR="005E2AE4">
              <w:rPr>
                <w:sz w:val="16"/>
                <w:szCs w:val="16"/>
              </w:rPr>
              <w:t>one</w:t>
            </w:r>
            <w:r w:rsidR="005D6815">
              <w:rPr>
                <w:sz w:val="16"/>
                <w:szCs w:val="16"/>
              </w:rPr>
              <w:t xml:space="preserve"> to many</w:t>
            </w:r>
            <w:r>
              <w:rPr>
                <w:sz w:val="16"/>
                <w:szCs w:val="16"/>
              </w:rPr>
              <w:t xml:space="preserve"> </w:t>
            </w:r>
            <w:r w:rsidR="00563D39" w:rsidRPr="000E5F67">
              <w:rPr>
                <w:sz w:val="16"/>
                <w:szCs w:val="16"/>
              </w:rPr>
              <w:t>relationship with Student</w:t>
            </w:r>
            <w:r w:rsidR="00D872D3">
              <w:rPr>
                <w:sz w:val="16"/>
                <w:szCs w:val="16"/>
              </w:rPr>
              <w:t xml:space="preserve"> ( </w:t>
            </w:r>
            <w:r w:rsidR="00C67DC6">
              <w:rPr>
                <w:sz w:val="16"/>
                <w:szCs w:val="16"/>
              </w:rPr>
              <w:t xml:space="preserve">a student can have multiple </w:t>
            </w:r>
            <w:r w:rsidR="00A55EB6">
              <w:rPr>
                <w:sz w:val="16"/>
                <w:szCs w:val="16"/>
              </w:rPr>
              <w:t xml:space="preserve">grades </w:t>
            </w:r>
            <w:r w:rsidR="00437DBE">
              <w:rPr>
                <w:sz w:val="16"/>
                <w:szCs w:val="16"/>
              </w:rPr>
              <w:t>for one exam in different attempts</w:t>
            </w:r>
            <w:r w:rsidR="005D6815">
              <w:rPr>
                <w:sz w:val="16"/>
                <w:szCs w:val="16"/>
              </w:rPr>
              <w:t xml:space="preserve"> and </w:t>
            </w:r>
            <w:r w:rsidR="00B04EFF">
              <w:rPr>
                <w:sz w:val="16"/>
                <w:szCs w:val="16"/>
              </w:rPr>
              <w:t xml:space="preserve">a student </w:t>
            </w:r>
            <w:r w:rsidR="00453DF9">
              <w:rPr>
                <w:sz w:val="16"/>
                <w:szCs w:val="16"/>
              </w:rPr>
              <w:t>must ne</w:t>
            </w:r>
            <w:r w:rsidR="00B92337">
              <w:rPr>
                <w:sz w:val="16"/>
                <w:szCs w:val="16"/>
              </w:rPr>
              <w:t xml:space="preserve">ed to take a exam at least </w:t>
            </w:r>
            <w:r w:rsidR="004A74C4">
              <w:rPr>
                <w:sz w:val="16"/>
                <w:szCs w:val="16"/>
              </w:rPr>
              <w:t>one</w:t>
            </w:r>
            <w:r w:rsidR="00602D3C">
              <w:rPr>
                <w:sz w:val="16"/>
                <w:szCs w:val="16"/>
              </w:rPr>
              <w:t xml:space="preserve"> </w:t>
            </w:r>
            <w:r w:rsidR="002B6063">
              <w:rPr>
                <w:sz w:val="16"/>
                <w:szCs w:val="16"/>
              </w:rPr>
              <w:t>an</w:t>
            </w:r>
            <w:r w:rsidR="0023593F">
              <w:rPr>
                <w:sz w:val="16"/>
                <w:szCs w:val="16"/>
              </w:rPr>
              <w:t>d</w:t>
            </w:r>
            <w:r w:rsidR="002B6063">
              <w:rPr>
                <w:sz w:val="16"/>
                <w:szCs w:val="16"/>
              </w:rPr>
              <w:t xml:space="preserve"> mu</w:t>
            </w:r>
            <w:r w:rsidR="0023593F">
              <w:rPr>
                <w:sz w:val="16"/>
                <w:szCs w:val="16"/>
              </w:rPr>
              <w:t>st</w:t>
            </w:r>
            <w:r w:rsidR="002B6063">
              <w:rPr>
                <w:sz w:val="16"/>
                <w:szCs w:val="16"/>
              </w:rPr>
              <w:t xml:space="preserve"> need to score more than zero</w:t>
            </w:r>
            <w:r w:rsidR="00453DF9">
              <w:rPr>
                <w:sz w:val="16"/>
                <w:szCs w:val="16"/>
              </w:rPr>
              <w:t xml:space="preserve"> </w:t>
            </w:r>
            <w:r w:rsidR="00437DBE">
              <w:rPr>
                <w:sz w:val="16"/>
                <w:szCs w:val="16"/>
              </w:rPr>
              <w:t>)</w:t>
            </w:r>
          </w:p>
          <w:p w14:paraId="47B6C031" w14:textId="43DD76CB" w:rsidR="005E78C2" w:rsidRPr="000E5F67" w:rsidRDefault="005E78C2" w:rsidP="005A521D">
            <w:pPr>
              <w:pStyle w:val="ListParagraph"/>
              <w:numPr>
                <w:ilvl w:val="0"/>
                <w:numId w:val="20"/>
              </w:numPr>
              <w:spacing w:before="240"/>
              <w:rPr>
                <w:sz w:val="16"/>
                <w:szCs w:val="16"/>
              </w:rPr>
            </w:pPr>
            <w:r w:rsidRPr="000E5F67">
              <w:rPr>
                <w:sz w:val="16"/>
                <w:szCs w:val="16"/>
              </w:rPr>
              <w:t>One to one relation</w:t>
            </w:r>
            <w:r w:rsidR="000E5F67" w:rsidRPr="000E5F67">
              <w:rPr>
                <w:sz w:val="16"/>
                <w:szCs w:val="16"/>
              </w:rPr>
              <w:t>ship with Exam</w:t>
            </w:r>
            <w:r w:rsidR="005A521D">
              <w:rPr>
                <w:sz w:val="16"/>
                <w:szCs w:val="16"/>
              </w:rPr>
              <w:t>( each exam has only one grade at a time</w:t>
            </w:r>
            <w:r w:rsidR="00C70894">
              <w:rPr>
                <w:sz w:val="16"/>
                <w:szCs w:val="16"/>
              </w:rPr>
              <w:t>)</w:t>
            </w:r>
          </w:p>
        </w:tc>
      </w:tr>
    </w:tbl>
    <w:p w14:paraId="0AF4AAC4" w14:textId="18E8DC18" w:rsidR="00E70990" w:rsidRPr="00CA466B" w:rsidRDefault="000919EF" w:rsidP="00CA466B">
      <w:r>
        <w:br w:type="textWrapping" w:clear="all"/>
      </w:r>
    </w:p>
    <w:p w14:paraId="7D9BADAA" w14:textId="5862452C" w:rsidR="00E027BA" w:rsidRPr="00424EF2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</w:p>
    <w:p w14:paraId="4D0490E9" w14:textId="18B8B4AA" w:rsidR="00E027BA" w:rsidRDefault="00E027BA" w:rsidP="00E027BA">
      <w:pPr>
        <w:pStyle w:val="Heading2"/>
        <w:rPr>
          <w:rFonts w:ascii="Cascadia Code ExtraLight" w:hAnsi="Cascadia Code ExtraLight"/>
          <w:sz w:val="40"/>
          <w:szCs w:val="24"/>
          <w:u w:val="single"/>
        </w:rPr>
      </w:pPr>
      <w:bookmarkStart w:id="7" w:name="_Toc117429588"/>
      <w:r w:rsidRPr="00424EF2">
        <w:rPr>
          <w:rFonts w:ascii="Cascadia Code ExtraLight" w:hAnsi="Cascadia Code ExtraLight"/>
          <w:sz w:val="40"/>
          <w:szCs w:val="24"/>
          <w:u w:val="single"/>
        </w:rPr>
        <w:t>Scripts For Data Storage</w:t>
      </w:r>
      <w:bookmarkEnd w:id="7"/>
    </w:p>
    <w:p w14:paraId="2369B2E0" w14:textId="77777777" w:rsidR="00CE63E9" w:rsidRDefault="00CE63E9" w:rsidP="00CE63E9"/>
    <w:p w14:paraId="7EDC82F5" w14:textId="77777777" w:rsidR="00CE63E9" w:rsidRDefault="00CE63E9" w:rsidP="00CE63E9"/>
    <w:p w14:paraId="0D6B3C77" w14:textId="77777777" w:rsidR="00A33615" w:rsidRDefault="00A33615" w:rsidP="00CE63E9"/>
    <w:p w14:paraId="09E22A1C" w14:textId="77777777" w:rsidR="00CE63E9" w:rsidRDefault="00CE63E9" w:rsidP="00CE63E9">
      <w:pPr>
        <w:pStyle w:val="Heading4"/>
      </w:pPr>
      <w:r>
        <w:t xml:space="preserve">Creating Database Command using </w:t>
      </w:r>
      <w:r w:rsidR="005A47C7">
        <w:t>Microsoft</w:t>
      </w:r>
      <w:r>
        <w:t xml:space="preserve"> SQL</w:t>
      </w:r>
      <w:r w:rsidR="00C05C4C">
        <w:t xml:space="preserve"> server 2019</w:t>
      </w:r>
      <w:r>
        <w:t>:</w:t>
      </w:r>
    </w:p>
    <w:p w14:paraId="44762ED7" w14:textId="77777777" w:rsidR="00CE63E9" w:rsidRDefault="00CE63E9" w:rsidP="00CE63E9"/>
    <w:p w14:paraId="04EFD091" w14:textId="77777777" w:rsidR="00CE63E9" w:rsidRDefault="00CE63E9" w:rsidP="00CE63E9"/>
    <w:p w14:paraId="7F20F1B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D_Project2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</w:p>
    <w:p w14:paraId="2DE5C54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62CF3AA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</w:t>
      </w:r>
    </w:p>
    <w:p w14:paraId="4309A8B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6499D64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student_ID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7CBE80A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FirstName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3359F06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FamilyName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1C68EE7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Gender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</w:p>
    <w:p w14:paraId="0090606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Date_OF_Birth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3DCE68B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Phon_No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3293270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524CAC27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62753CFE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</w:p>
    <w:p w14:paraId="46B1BA8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Scholarship</w:t>
      </w:r>
    </w:p>
    <w:p w14:paraId="2B4DE09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65AD5A3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Scholarship_ID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4669EE2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Scolarship_Percentage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68E14A2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Condition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25E6455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Start_year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0DFEAA32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Finish_year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7DD3EB3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 Enrolment_ID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45F4BABC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Scholarship_ID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58AC990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7077C6D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</w:p>
    <w:p w14:paraId="3E13CE0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</w:t>
      </w:r>
    </w:p>
    <w:p w14:paraId="18D44EC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23DF909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Enrolment_ID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52BA0E2D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student_ID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46BEA5B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Enrolment_year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1AE867B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Finish_year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60E002E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Course_ID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0CDCBBA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Enrolment_ID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0B16C33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034AEF0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</w:p>
    <w:p w14:paraId="6CC0397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Grade</w:t>
      </w:r>
    </w:p>
    <w:p w14:paraId="2569F30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lastRenderedPageBreak/>
        <w:t>(</w:t>
      </w:r>
    </w:p>
    <w:p w14:paraId="6C9D787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student_ID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702318B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Exam_ID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0D76FF4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Num_Attempts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292B99C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Score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</w:p>
    <w:p w14:paraId="08B6A15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61573AE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</w:p>
    <w:p w14:paraId="6A7A81C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Exam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78D1D0C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Exam_ID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2442B36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Exam_Name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2DE8C232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Exam_requirement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556EBAD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Grade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14030A0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   Subject_ID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53A35C7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Exam_ID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3D1E4EF7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4EC8337E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</w:p>
    <w:p w14:paraId="716C59D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Subject</w:t>
      </w:r>
    </w:p>
    <w:p w14:paraId="64BF6A9D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1E69FD4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Subject_ID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63254F8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   Division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2968A84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2F0BF15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7836C97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</w:p>
    <w:p w14:paraId="68DB7D72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Course</w:t>
      </w:r>
    </w:p>
    <w:p w14:paraId="476866A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0B366E7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2383FE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 Course_ID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02F8E3CE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Course_Name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2148099D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Course_ID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63A5933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620DAB4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416FA34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Subject_Course</w:t>
      </w:r>
    </w:p>
    <w:p w14:paraId="72D772E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4E608DF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Course_ID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6932380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Subject_ID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469C70C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7AA0903C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7CCA423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Enrolment_Subject</w:t>
      </w:r>
    </w:p>
    <w:p w14:paraId="765BDC1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3D1899D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Enrolment_ID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73D3457D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  <w:t xml:space="preserve">Subject_ID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0B1DD1F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120B8BAE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FFA3B1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DBAF4D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ProviderInfo_Scholarship </w:t>
      </w:r>
    </w:p>
    <w:p w14:paraId="284FE17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1B89EB7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Provider_ID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151A645C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Scholarship_ID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3088DF2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Description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</w:p>
    <w:p w14:paraId="0DE500A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2556F6B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</w:p>
    <w:p w14:paraId="1442869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ProviderInfo</w:t>
      </w:r>
    </w:p>
    <w:p w14:paraId="57333C9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14:paraId="63A7EA2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Provider_ID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3BCEEC0E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Provider_name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0C42A1A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Organisation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NULL,</w:t>
      </w:r>
    </w:p>
    <w:p w14:paraId="7340C2A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Provider_ID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14:paraId="1678A75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2DB75A57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Grade</w:t>
      </w:r>
    </w:p>
    <w:p w14:paraId="6E1190D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fk_grade1</w:t>
      </w:r>
    </w:p>
    <w:p w14:paraId="32EFAFF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303ED22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750FFA5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Grade</w:t>
      </w:r>
    </w:p>
    <w:p w14:paraId="01034727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fk_grade2</w:t>
      </w:r>
    </w:p>
    <w:p w14:paraId="75CD6687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Exam_ID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Exam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Exam_ID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63E32E32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D7021C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Grade</w:t>
      </w:r>
    </w:p>
    <w:p w14:paraId="71CCEBE4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Composite_Key_grade</w:t>
      </w:r>
    </w:p>
    <w:p w14:paraId="5D827BC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Exam_ID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71D3FF3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6CF31DCC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</w:t>
      </w:r>
    </w:p>
    <w:p w14:paraId="45CB111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fk_enrolment</w:t>
      </w:r>
    </w:p>
    <w:p w14:paraId="1A5CAF6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70C1AD6D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127127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</w:t>
      </w:r>
    </w:p>
    <w:p w14:paraId="62FCB11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fk_enrolment1</w:t>
      </w:r>
    </w:p>
    <w:p w14:paraId="13232A0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Course_ID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Course_ID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47104AD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7144DC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0F8E18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ProviderInfo_Scholarship</w:t>
      </w:r>
    </w:p>
    <w:p w14:paraId="26F0B2C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fk_ProviderInfo_scholarship</w:t>
      </w:r>
    </w:p>
    <w:p w14:paraId="7B07B27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Scholarship_ID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Scholarship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Scholarship_ID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715588B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7969E10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ProviderInfo_Scholarship</w:t>
      </w:r>
    </w:p>
    <w:p w14:paraId="6DEA33E3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fk_ProviderInfo_scholarship1</w:t>
      </w:r>
    </w:p>
    <w:p w14:paraId="4CD578C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Provider_ID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ProviderInfo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Provider_ID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3487917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FE4188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7C8F04B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ProviderInfo_Scholarship</w:t>
      </w:r>
    </w:p>
    <w:p w14:paraId="15B5718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Composit_ProviderInfo_scholarship1</w:t>
      </w:r>
    </w:p>
    <w:p w14:paraId="6CD0D142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Scholarship_ID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Provider_ID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21F8B7EE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5DB4EF1D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Subject_Course</w:t>
      </w:r>
    </w:p>
    <w:p w14:paraId="01461A9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fk_Subject_Course</w:t>
      </w:r>
    </w:p>
    <w:p w14:paraId="797680F2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523DB44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43B0B6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Subject_Course</w:t>
      </w:r>
    </w:p>
    <w:p w14:paraId="0831139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fk_Subject_Course1</w:t>
      </w:r>
    </w:p>
    <w:p w14:paraId="5DC9189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Course_ID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Course_ID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06C0399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76CF659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Subject_Course</w:t>
      </w:r>
    </w:p>
    <w:p w14:paraId="4A336E2D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Comp_KEY_Sub_Course</w:t>
      </w:r>
    </w:p>
    <w:p w14:paraId="321696E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Subject_ID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Course_ID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27A70A1C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E3B9BE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Enrolment_Subject</w:t>
      </w:r>
    </w:p>
    <w:p w14:paraId="5FD7DA0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fk_Enrolment_Subject</w:t>
      </w:r>
    </w:p>
    <w:p w14:paraId="76D54AB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6F9F289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7E4FD00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Enrolment_Subject</w:t>
      </w:r>
    </w:p>
    <w:p w14:paraId="36CAC23E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fk_Enrolment_Subject1</w:t>
      </w:r>
    </w:p>
    <w:p w14:paraId="1B8A84D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Enrolment_ID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Enrolment_ID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2C15F38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612D802D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99B2646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Enrolment_Subject</w:t>
      </w:r>
    </w:p>
    <w:p w14:paraId="401822CC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Comp_KEY_Enrolment_Subject</w:t>
      </w:r>
    </w:p>
    <w:p w14:paraId="78FBBE0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Subject_ID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Enrolment_ID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6CB51AA8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7ACC874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36DBBEE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Scholarship</w:t>
      </w:r>
    </w:p>
    <w:p w14:paraId="73CF61E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fk_Scholarship</w:t>
      </w:r>
    </w:p>
    <w:p w14:paraId="75EC40A5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Enrolment_ID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Enrolment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Enrolment_ID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0378F6DA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2A2B4E1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701F19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309EA74B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Exam</w:t>
      </w:r>
    </w:p>
    <w:p w14:paraId="5184B5DF" w14:textId="77777777" w:rsidR="00CE63E9" w:rsidRDefault="00CE63E9" w:rsidP="00CE63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fk_Exam</w:t>
      </w:r>
    </w:p>
    <w:p w14:paraId="6B420CBE" w14:textId="77777777" w:rsidR="00CE63E9" w:rsidRDefault="00CE63E9" w:rsidP="00CE63E9">
      <w:r>
        <w:rPr>
          <w:rFonts w:ascii="Consolas" w:hAnsi="Consolas" w:cs="Consolas"/>
          <w:color w:val="0000FF"/>
          <w:sz w:val="19"/>
          <w:szCs w:val="19"/>
          <w:lang w:val="en-AU"/>
        </w:rPr>
        <w:lastRenderedPageBreak/>
        <w:t>FOREIGN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Subject_ID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</w:p>
    <w:p w14:paraId="78CA7472" w14:textId="77777777" w:rsidR="00A33615" w:rsidRDefault="00A33615" w:rsidP="00CE63E9"/>
    <w:p w14:paraId="1D3473FE" w14:textId="77777777" w:rsidR="00CE63E9" w:rsidRPr="00CE63E9" w:rsidRDefault="00CE63E9" w:rsidP="00CE63E9"/>
    <w:p w14:paraId="75C188F7" w14:textId="77777777" w:rsidR="00274591" w:rsidRDefault="00274591" w:rsidP="00274591"/>
    <w:p w14:paraId="354C570A" w14:textId="7C79FD38" w:rsidR="00274591" w:rsidRDefault="00120B95" w:rsidP="00274591">
      <w:pPr>
        <w:rPr>
          <w:rFonts w:ascii="Cascadia Code ExtraLight" w:hAnsi="Cascadia Code ExtraLight"/>
          <w:sz w:val="40"/>
          <w:u w:val="single"/>
        </w:rPr>
      </w:pPr>
      <w:r>
        <w:rPr>
          <w:rFonts w:ascii="Cascadia Code ExtraLight" w:hAnsi="Cascadia Code ExtraLight"/>
          <w:sz w:val="40"/>
          <w:u w:val="single"/>
        </w:rPr>
        <w:t>Search Queries</w:t>
      </w:r>
    </w:p>
    <w:p w14:paraId="2B757B05" w14:textId="77777777" w:rsidR="00120B95" w:rsidRDefault="00120B95" w:rsidP="00274591"/>
    <w:p w14:paraId="570D7C50" w14:textId="4A5D89DA" w:rsidR="00CF0559" w:rsidRPr="004D53F1" w:rsidRDefault="004D53F1" w:rsidP="004D53F1">
      <w:pPr>
        <w:pStyle w:val="Style1"/>
        <w:rPr>
          <w:u w:val="none"/>
        </w:rPr>
      </w:pPr>
      <w:r w:rsidRPr="004D53F1">
        <w:rPr>
          <w:u w:val="none"/>
        </w:rPr>
        <w:t>QUERY 1:</w:t>
      </w:r>
    </w:p>
    <w:p w14:paraId="5123B02D" w14:textId="77777777" w:rsidR="008D1052" w:rsidRDefault="008D1052" w:rsidP="00825901">
      <w:pPr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376F8E58" w14:textId="77777777" w:rsidR="008D1052" w:rsidRDefault="008D1052" w:rsidP="00825901">
      <w:pPr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0E585C3B" w14:textId="77777777" w:rsidR="00130087" w:rsidRDefault="00130087" w:rsidP="001300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Num_Attempts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Score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Exam_ID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FamilyName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</w:p>
    <w:p w14:paraId="6ED7055E" w14:textId="77777777" w:rsidR="00130087" w:rsidRDefault="00130087" w:rsidP="001300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</w:p>
    <w:p w14:paraId="49F5E15B" w14:textId="7FF490BC" w:rsidR="00130087" w:rsidRDefault="00130087" w:rsidP="001300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</w:p>
    <w:p w14:paraId="6C583C13" w14:textId="77777777" w:rsidR="00130087" w:rsidRDefault="00130087" w:rsidP="001300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</w:p>
    <w:p w14:paraId="1005978C" w14:textId="77777777" w:rsidR="00130087" w:rsidRDefault="00130087" w:rsidP="001300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Score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90</w:t>
      </w:r>
    </w:p>
    <w:p w14:paraId="78D343C9" w14:textId="4193860A" w:rsidR="008D1052" w:rsidRDefault="00130087" w:rsidP="001300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Score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</w:p>
    <w:p w14:paraId="23838F78" w14:textId="554AB400" w:rsidR="008D1052" w:rsidRDefault="006030C0" w:rsidP="006030C0">
      <w:pPr>
        <w:ind w:firstLine="360"/>
        <w:rPr>
          <w:lang w:val="en-AU"/>
        </w:rPr>
      </w:pPr>
      <w:r>
        <w:rPr>
          <w:lang w:val="en-AU"/>
        </w:rPr>
        <w:t>Purpose:</w:t>
      </w:r>
    </w:p>
    <w:p w14:paraId="65612BC3" w14:textId="488C8004" w:rsidR="00274591" w:rsidRDefault="0088563C" w:rsidP="005711C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>Ordering students score from descending order</w:t>
      </w:r>
      <w:r w:rsidR="005800E8">
        <w:rPr>
          <w:lang w:val="en-AU"/>
        </w:rPr>
        <w:t xml:space="preserve">, </w:t>
      </w:r>
      <w:r w:rsidR="00185504">
        <w:rPr>
          <w:lang w:val="en-AU"/>
        </w:rPr>
        <w:t xml:space="preserve">joining the student class and </w:t>
      </w:r>
      <w:r w:rsidR="005800E8">
        <w:rPr>
          <w:lang w:val="en-AU"/>
        </w:rPr>
        <w:t xml:space="preserve">score class to determine who </w:t>
      </w:r>
      <w:r w:rsidR="00CC5A4D">
        <w:rPr>
          <w:lang w:val="en-AU"/>
        </w:rPr>
        <w:t xml:space="preserve">scored the highest </w:t>
      </w:r>
      <w:r w:rsidR="00A70E73">
        <w:rPr>
          <w:lang w:val="en-AU"/>
        </w:rPr>
        <w:t>and</w:t>
      </w:r>
      <w:r w:rsidR="009A55C0">
        <w:rPr>
          <w:lang w:val="en-AU"/>
        </w:rPr>
        <w:t xml:space="preserve"> listing </w:t>
      </w:r>
      <w:r w:rsidR="00A70E73">
        <w:rPr>
          <w:lang w:val="en-AU"/>
        </w:rPr>
        <w:t xml:space="preserve">their name. </w:t>
      </w:r>
    </w:p>
    <w:p w14:paraId="1DFD4C4F" w14:textId="08FE4A31" w:rsidR="006030C0" w:rsidRPr="006030C0" w:rsidRDefault="006030C0" w:rsidP="006030C0">
      <w:pPr>
        <w:ind w:left="360"/>
        <w:rPr>
          <w:lang w:val="en-AU"/>
        </w:rPr>
      </w:pPr>
      <w:r>
        <w:rPr>
          <w:lang w:val="en-AU"/>
        </w:rPr>
        <w:t>Result:</w:t>
      </w:r>
    </w:p>
    <w:p w14:paraId="76754084" w14:textId="77777777" w:rsidR="00CF0559" w:rsidRDefault="00CF0559" w:rsidP="00CF0559">
      <w:pPr>
        <w:rPr>
          <w:lang w:val="en-AU"/>
        </w:rPr>
      </w:pPr>
    </w:p>
    <w:p w14:paraId="2C949D23" w14:textId="675081BA" w:rsidR="00CF0559" w:rsidRDefault="006030C0" w:rsidP="00CF0559">
      <w:pPr>
        <w:rPr>
          <w:lang w:val="en-AU"/>
        </w:rPr>
      </w:pPr>
      <w:r>
        <w:rPr>
          <w:noProof/>
        </w:rPr>
        <w:drawing>
          <wp:inline distT="0" distB="0" distL="0" distR="0" wp14:anchorId="168DAAA5" wp14:editId="0AD80BB6">
            <wp:extent cx="5892085" cy="1909472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724" cy="19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7281" w14:textId="77777777" w:rsidR="00CF0559" w:rsidRDefault="00CF0559" w:rsidP="00CF0559">
      <w:pPr>
        <w:rPr>
          <w:lang w:val="en-AU"/>
        </w:rPr>
      </w:pPr>
    </w:p>
    <w:p w14:paraId="583E6746" w14:textId="5A267622" w:rsidR="004D53F1" w:rsidRPr="004D53F1" w:rsidRDefault="004D53F1" w:rsidP="004D53F1">
      <w:pPr>
        <w:pStyle w:val="Style1"/>
        <w:rPr>
          <w:u w:val="none"/>
        </w:rPr>
      </w:pPr>
      <w:r w:rsidRPr="004D53F1">
        <w:rPr>
          <w:u w:val="none"/>
        </w:rPr>
        <w:t xml:space="preserve">QUERY </w:t>
      </w:r>
      <w:r>
        <w:rPr>
          <w:u w:val="none"/>
        </w:rPr>
        <w:t>2</w:t>
      </w:r>
      <w:r w:rsidRPr="004D53F1">
        <w:rPr>
          <w:u w:val="none"/>
        </w:rPr>
        <w:t>:</w:t>
      </w:r>
    </w:p>
    <w:p w14:paraId="158655D1" w14:textId="77777777" w:rsidR="00CF0559" w:rsidRDefault="00CF0559" w:rsidP="00CF0559">
      <w:pPr>
        <w:rPr>
          <w:lang w:val="en-AU"/>
        </w:rPr>
      </w:pPr>
    </w:p>
    <w:p w14:paraId="23D38D4E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D_Project3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</w:p>
    <w:p w14:paraId="05E0A19C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5A4A0F6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[Scolarship_Percentage]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[Condition]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[ProviderInfo]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[Provider_name]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[ProviderInfo]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[Organisation]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[ProviderInfo_Scholarship]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[Description]</w:t>
      </w:r>
    </w:p>
    <w:p w14:paraId="67BFB530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096D8A4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[Scholarship]</w:t>
      </w:r>
    </w:p>
    <w:p w14:paraId="7601DC20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40669B94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[ProviderInfo_Scholarship]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[ProviderInfo_Scholarship]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[Scholarship_ID]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[Scholarship_ID]</w:t>
      </w:r>
    </w:p>
    <w:p w14:paraId="3B6B6298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1B2354A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[ProviderInfo]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[ProviderInfo_Scholarship]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[Provider_ID]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[ProviderInfo]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[Provider_ID]</w:t>
      </w:r>
    </w:p>
    <w:p w14:paraId="4CB32A14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10622513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[ProviderInfo_Scholarship]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Scholarship_ID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</w:p>
    <w:p w14:paraId="58F0D07B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AU"/>
        </w:rPr>
      </w:pPr>
    </w:p>
    <w:p w14:paraId="6B2D0331" w14:textId="77777777" w:rsidR="00272F24" w:rsidRDefault="00272F24" w:rsidP="00272F2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AU"/>
        </w:rPr>
      </w:pPr>
    </w:p>
    <w:p w14:paraId="3B1866DA" w14:textId="400A35D0" w:rsidR="004D53F1" w:rsidRPr="004D53F1" w:rsidRDefault="004D53F1" w:rsidP="004D53F1">
      <w:pPr>
        <w:pStyle w:val="Heading3"/>
        <w:rPr>
          <w:rFonts w:ascii="Consolas" w:hAnsi="Consolas"/>
          <w:lang w:val="en-AU"/>
        </w:rPr>
      </w:pPr>
      <w:r w:rsidRPr="004D53F1">
        <w:rPr>
          <w:rFonts w:ascii="Consolas" w:hAnsi="Consolas"/>
          <w:lang w:val="en-AU"/>
        </w:rPr>
        <w:lastRenderedPageBreak/>
        <w:t>RESULT:</w:t>
      </w:r>
    </w:p>
    <w:p w14:paraId="510AC2B3" w14:textId="77777777" w:rsidR="00B75AA9" w:rsidRDefault="00B75AA9" w:rsidP="00B75AA9">
      <w:pPr>
        <w:rPr>
          <w:lang w:val="en-AU"/>
        </w:rPr>
      </w:pPr>
    </w:p>
    <w:p w14:paraId="2FE82080" w14:textId="03647B59" w:rsidR="00B75AA9" w:rsidRDefault="00226916" w:rsidP="00B75AA9">
      <w:pPr>
        <w:rPr>
          <w:lang w:val="en-AU"/>
        </w:rPr>
      </w:pPr>
      <w:r w:rsidRPr="00226916">
        <w:rPr>
          <w:noProof/>
          <w:lang w:val="en-AU"/>
        </w:rPr>
        <w:drawing>
          <wp:inline distT="0" distB="0" distL="0" distR="0" wp14:anchorId="10E0A29E" wp14:editId="293EA45F">
            <wp:extent cx="6858000" cy="295910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6460" w14:textId="77777777" w:rsidR="005766EA" w:rsidRPr="004D53F1" w:rsidRDefault="005766EA" w:rsidP="005766EA">
      <w:pPr>
        <w:pStyle w:val="Heading4"/>
        <w:rPr>
          <w:rFonts w:ascii="Consolas" w:hAnsi="Consolas"/>
          <w:lang w:val="en-AU"/>
        </w:rPr>
      </w:pPr>
      <w:r w:rsidRPr="004D53F1">
        <w:rPr>
          <w:rFonts w:ascii="Consolas" w:hAnsi="Consolas"/>
          <w:lang w:val="en-AU"/>
        </w:rPr>
        <w:t>Purpose:</w:t>
      </w:r>
    </w:p>
    <w:p w14:paraId="359CE109" w14:textId="77777777" w:rsidR="005766EA" w:rsidRPr="004D53F1" w:rsidRDefault="005766EA" w:rsidP="005766EA">
      <w:pPr>
        <w:pStyle w:val="Heading4"/>
        <w:rPr>
          <w:rFonts w:ascii="Consolas" w:hAnsi="Consolas"/>
          <w:lang w:val="en-AU"/>
        </w:rPr>
      </w:pPr>
    </w:p>
    <w:p w14:paraId="7C9C20A6" w14:textId="072F905C" w:rsidR="00B75AA9" w:rsidRPr="004D53F1" w:rsidRDefault="005766EA" w:rsidP="004D53F1">
      <w:pPr>
        <w:rPr>
          <w:rFonts w:ascii="Consolas" w:hAnsi="Consolas"/>
        </w:rPr>
      </w:pPr>
      <w:r w:rsidRPr="004D53F1">
        <w:rPr>
          <w:rFonts w:ascii="Consolas" w:hAnsi="Consolas"/>
          <w:sz w:val="20"/>
          <w:szCs w:val="20"/>
        </w:rPr>
        <w:t xml:space="preserve">The </w:t>
      </w:r>
      <w:r w:rsidR="00A110DA" w:rsidRPr="004D53F1">
        <w:rPr>
          <w:rFonts w:ascii="Consolas" w:hAnsi="Consolas"/>
          <w:sz w:val="20"/>
          <w:szCs w:val="20"/>
        </w:rPr>
        <w:t xml:space="preserve">purpose of this query is </w:t>
      </w:r>
      <w:r w:rsidR="00CA57C4" w:rsidRPr="004D53F1">
        <w:rPr>
          <w:rFonts w:ascii="Consolas" w:hAnsi="Consolas"/>
          <w:sz w:val="20"/>
          <w:szCs w:val="20"/>
        </w:rPr>
        <w:t xml:space="preserve">to find </w:t>
      </w:r>
      <w:r w:rsidR="00B36AEC" w:rsidRPr="004D53F1">
        <w:rPr>
          <w:rFonts w:ascii="Consolas" w:hAnsi="Consolas"/>
          <w:sz w:val="20"/>
          <w:szCs w:val="20"/>
        </w:rPr>
        <w:t xml:space="preserve">out </w:t>
      </w:r>
      <w:r w:rsidR="008C5F67" w:rsidRPr="004D53F1">
        <w:rPr>
          <w:rFonts w:ascii="Consolas" w:hAnsi="Consolas"/>
          <w:sz w:val="20"/>
          <w:szCs w:val="20"/>
        </w:rPr>
        <w:t xml:space="preserve">information about </w:t>
      </w:r>
      <w:r w:rsidR="00B32B1C" w:rsidRPr="004D53F1">
        <w:rPr>
          <w:rFonts w:ascii="Consolas" w:hAnsi="Consolas"/>
          <w:sz w:val="20"/>
          <w:szCs w:val="20"/>
        </w:rPr>
        <w:t xml:space="preserve">the </w:t>
      </w:r>
      <w:r w:rsidR="008010B3" w:rsidRPr="004D53F1">
        <w:rPr>
          <w:rFonts w:ascii="Consolas" w:hAnsi="Consolas"/>
          <w:sz w:val="20"/>
          <w:szCs w:val="20"/>
        </w:rPr>
        <w:t>scholarship</w:t>
      </w:r>
      <w:r w:rsidR="007D2D6D" w:rsidRPr="004D53F1">
        <w:rPr>
          <w:rFonts w:ascii="Consolas" w:hAnsi="Consolas"/>
          <w:sz w:val="20"/>
          <w:szCs w:val="20"/>
        </w:rPr>
        <w:t xml:space="preserve"> </w:t>
      </w:r>
      <w:r w:rsidR="00CA196B" w:rsidRPr="004D53F1">
        <w:rPr>
          <w:rFonts w:ascii="Consolas" w:hAnsi="Consolas"/>
          <w:sz w:val="20"/>
          <w:szCs w:val="20"/>
        </w:rPr>
        <w:t>percentage</w:t>
      </w:r>
      <w:r w:rsidR="00E01C0F" w:rsidRPr="004D53F1">
        <w:rPr>
          <w:rFonts w:ascii="Consolas" w:hAnsi="Consolas"/>
          <w:sz w:val="20"/>
          <w:szCs w:val="20"/>
        </w:rPr>
        <w:t xml:space="preserve">, it’s </w:t>
      </w:r>
      <w:r w:rsidR="00B32B1C" w:rsidRPr="004D53F1">
        <w:rPr>
          <w:rFonts w:ascii="Consolas" w:hAnsi="Consolas"/>
          <w:sz w:val="20"/>
          <w:szCs w:val="20"/>
        </w:rPr>
        <w:t>maintenance</w:t>
      </w:r>
      <w:r w:rsidR="00E01C0F" w:rsidRPr="004D53F1">
        <w:rPr>
          <w:rFonts w:ascii="Consolas" w:hAnsi="Consolas"/>
          <w:sz w:val="20"/>
          <w:szCs w:val="20"/>
        </w:rPr>
        <w:t xml:space="preserve"> condition </w:t>
      </w:r>
      <w:r w:rsidR="00EA2076" w:rsidRPr="004D53F1">
        <w:rPr>
          <w:rFonts w:ascii="Consolas" w:hAnsi="Consolas"/>
          <w:sz w:val="20"/>
          <w:szCs w:val="20"/>
        </w:rPr>
        <w:t xml:space="preserve">, it’s provider and </w:t>
      </w:r>
      <w:r w:rsidR="00531FCE" w:rsidRPr="004D53F1">
        <w:rPr>
          <w:rFonts w:ascii="Consolas" w:hAnsi="Consolas"/>
          <w:sz w:val="20"/>
          <w:szCs w:val="20"/>
        </w:rPr>
        <w:t>a bit of descrip</w:t>
      </w:r>
      <w:r w:rsidR="00E06B46" w:rsidRPr="004D53F1">
        <w:rPr>
          <w:rFonts w:ascii="Consolas" w:hAnsi="Consolas"/>
          <w:sz w:val="20"/>
          <w:szCs w:val="20"/>
        </w:rPr>
        <w:t>tion about the scholarship</w:t>
      </w:r>
      <w:r w:rsidR="001B2C7C" w:rsidRPr="004D53F1">
        <w:rPr>
          <w:rFonts w:ascii="Consolas" w:hAnsi="Consolas"/>
          <w:sz w:val="20"/>
          <w:szCs w:val="20"/>
        </w:rPr>
        <w:t xml:space="preserve"> . We get it by scholarship ID through ascending order</w:t>
      </w:r>
      <w:r w:rsidR="00492C2C" w:rsidRPr="004D53F1">
        <w:rPr>
          <w:rFonts w:ascii="Consolas" w:hAnsi="Consolas"/>
          <w:sz w:val="20"/>
          <w:szCs w:val="20"/>
        </w:rPr>
        <w:t xml:space="preserve">. And we get 1000 results out of it cause we </w:t>
      </w:r>
      <w:r w:rsidR="00B77647" w:rsidRPr="004D53F1">
        <w:rPr>
          <w:rFonts w:ascii="Consolas" w:hAnsi="Consolas"/>
          <w:sz w:val="20"/>
          <w:szCs w:val="20"/>
        </w:rPr>
        <w:t xml:space="preserve">have </w:t>
      </w:r>
      <w:r w:rsidR="007956CE" w:rsidRPr="004D53F1">
        <w:rPr>
          <w:rFonts w:ascii="Consolas" w:hAnsi="Consolas"/>
          <w:sz w:val="20"/>
          <w:szCs w:val="20"/>
        </w:rPr>
        <w:t>1000 rows</w:t>
      </w:r>
      <w:r w:rsidR="00D61B57" w:rsidRPr="004D53F1">
        <w:rPr>
          <w:rFonts w:ascii="Consolas" w:hAnsi="Consolas"/>
        </w:rPr>
        <w:br/>
      </w:r>
    </w:p>
    <w:p w14:paraId="108EDE35" w14:textId="41B338F6" w:rsidR="004D53F1" w:rsidRPr="004D53F1" w:rsidRDefault="004D53F1" w:rsidP="004D53F1">
      <w:pPr>
        <w:pStyle w:val="Style1"/>
        <w:rPr>
          <w:u w:val="none"/>
        </w:rPr>
      </w:pPr>
      <w:r w:rsidRPr="004D53F1">
        <w:rPr>
          <w:u w:val="none"/>
        </w:rPr>
        <w:t xml:space="preserve">QUERY </w:t>
      </w:r>
      <w:r>
        <w:rPr>
          <w:u w:val="none"/>
        </w:rPr>
        <w:t>3</w:t>
      </w:r>
      <w:r w:rsidRPr="004D53F1">
        <w:rPr>
          <w:u w:val="none"/>
        </w:rPr>
        <w:t>:</w:t>
      </w:r>
    </w:p>
    <w:p w14:paraId="700A6F83" w14:textId="77777777" w:rsidR="006D5C11" w:rsidRDefault="006D5C11" w:rsidP="00CF0559">
      <w:pPr>
        <w:rPr>
          <w:lang w:val="en-AU"/>
        </w:rPr>
      </w:pPr>
    </w:p>
    <w:p w14:paraId="362B93C1" w14:textId="66E2C2F9" w:rsidR="00900A56" w:rsidRDefault="00900A56" w:rsidP="00900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Score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FamilyName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[Enrolment]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Enrolment_ID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[Scholarship_ID]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Condition</w:t>
      </w:r>
    </w:p>
    <w:p w14:paraId="40D01979" w14:textId="77777777" w:rsidR="00900A56" w:rsidRDefault="00900A56" w:rsidP="00900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</w:p>
    <w:p w14:paraId="0A6E16F2" w14:textId="2672F389" w:rsidR="00900A56" w:rsidRDefault="00900A56" w:rsidP="00900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[Student]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student_ID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</w:p>
    <w:p w14:paraId="3C72E92D" w14:textId="5D1EC65D" w:rsidR="00900A56" w:rsidRDefault="00900A56" w:rsidP="00900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[Enrolment]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[Student]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student_ID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[Enrolment]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student_ID</w:t>
      </w:r>
    </w:p>
    <w:p w14:paraId="1F684415" w14:textId="77777777" w:rsidR="00900A56" w:rsidRDefault="00900A56" w:rsidP="00900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[Scholarship]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Scholarship_ID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[Enrolment]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Scholarship_ID</w:t>
      </w:r>
    </w:p>
    <w:p w14:paraId="4C905EA1" w14:textId="0CEC3438" w:rsidR="006D5C11" w:rsidRDefault="00900A56" w:rsidP="00900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[Grade]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[Score]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[Scholarship]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[Condition]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</w:p>
    <w:p w14:paraId="5540BDCB" w14:textId="77777777" w:rsidR="00663C36" w:rsidRDefault="00663C36" w:rsidP="006D5C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26E6861A" w14:textId="46FA47F2" w:rsidR="00663C36" w:rsidRPr="004D53F1" w:rsidRDefault="003039EF" w:rsidP="006D5C1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AU"/>
        </w:rPr>
      </w:pPr>
      <w:r w:rsidRPr="004D53F1">
        <w:rPr>
          <w:rFonts w:ascii="Consolas" w:hAnsi="Consolas" w:cs="Consolas"/>
          <w:color w:val="000000"/>
          <w:sz w:val="20"/>
          <w:szCs w:val="20"/>
          <w:lang w:val="en-AU"/>
        </w:rPr>
        <w:t xml:space="preserve">Purpose: </w:t>
      </w:r>
    </w:p>
    <w:p w14:paraId="423E8EA3" w14:textId="54F807B5" w:rsidR="003039EF" w:rsidRPr="004D53F1" w:rsidRDefault="00DF49BE" w:rsidP="006D5C1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AU"/>
        </w:rPr>
      </w:pPr>
      <w:r w:rsidRPr="004D53F1">
        <w:rPr>
          <w:rFonts w:ascii="Consolas" w:hAnsi="Consolas" w:cs="Consolas"/>
          <w:color w:val="000000"/>
          <w:sz w:val="20"/>
          <w:szCs w:val="20"/>
          <w:lang w:val="en-AU"/>
        </w:rPr>
        <w:t xml:space="preserve">The purpose is to check which student has fallen below </w:t>
      </w:r>
      <w:r w:rsidR="009D67AF" w:rsidRPr="004D53F1">
        <w:rPr>
          <w:rFonts w:ascii="Consolas" w:hAnsi="Consolas" w:cs="Consolas"/>
          <w:color w:val="000000"/>
          <w:sz w:val="20"/>
          <w:szCs w:val="20"/>
          <w:lang w:val="en-AU"/>
        </w:rPr>
        <w:t>the university’s</w:t>
      </w:r>
      <w:r w:rsidRPr="004D53F1">
        <w:rPr>
          <w:rFonts w:ascii="Consolas" w:hAnsi="Consolas" w:cs="Consolas"/>
          <w:color w:val="000000"/>
          <w:sz w:val="20"/>
          <w:szCs w:val="20"/>
          <w:lang w:val="en-AU"/>
        </w:rPr>
        <w:t xml:space="preserve"> </w:t>
      </w:r>
      <w:r w:rsidR="009D67AF" w:rsidRPr="004D53F1">
        <w:rPr>
          <w:rFonts w:ascii="Consolas" w:hAnsi="Consolas" w:cs="Consolas"/>
          <w:color w:val="000000"/>
          <w:sz w:val="20"/>
          <w:szCs w:val="20"/>
          <w:lang w:val="en-AU"/>
        </w:rPr>
        <w:t xml:space="preserve">scholarship </w:t>
      </w:r>
      <w:r w:rsidRPr="004D53F1">
        <w:rPr>
          <w:rFonts w:ascii="Consolas" w:hAnsi="Consolas" w:cs="Consolas"/>
          <w:color w:val="000000"/>
          <w:sz w:val="20"/>
          <w:szCs w:val="20"/>
          <w:lang w:val="en-AU"/>
        </w:rPr>
        <w:t>threshold or at risk for their scholarship. This will allow the College to make follow-up calls to warn students</w:t>
      </w:r>
      <w:r w:rsidR="00B419AB" w:rsidRPr="004D53F1">
        <w:rPr>
          <w:rFonts w:ascii="Consolas" w:hAnsi="Consolas" w:cs="Consolas"/>
          <w:color w:val="000000"/>
          <w:sz w:val="20"/>
          <w:szCs w:val="20"/>
          <w:lang w:val="en-AU"/>
        </w:rPr>
        <w:t xml:space="preserve"> if they have fallen in this query.</w:t>
      </w:r>
      <w:r w:rsidR="00170B14" w:rsidRPr="004D53F1">
        <w:rPr>
          <w:rFonts w:ascii="Consolas" w:hAnsi="Consolas" w:cs="Consolas"/>
          <w:color w:val="000000"/>
          <w:sz w:val="20"/>
          <w:szCs w:val="20"/>
          <w:lang w:val="en-AU"/>
        </w:rPr>
        <w:t xml:space="preserve"> In this query, out of the 1000 students. 80 of the students has fallen below the condition threshold.</w:t>
      </w:r>
    </w:p>
    <w:p w14:paraId="589BD677" w14:textId="6CF82851" w:rsidR="003039EF" w:rsidRDefault="00170B14" w:rsidP="006D5C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AD03E5" wp14:editId="2538FED5">
            <wp:simplePos x="0" y="0"/>
            <wp:positionH relativeFrom="column">
              <wp:posOffset>19050</wp:posOffset>
            </wp:positionH>
            <wp:positionV relativeFrom="paragraph">
              <wp:posOffset>250825</wp:posOffset>
            </wp:positionV>
            <wp:extent cx="6858000" cy="19475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Result:</w:t>
      </w:r>
    </w:p>
    <w:p w14:paraId="4652D811" w14:textId="34553D38" w:rsidR="006D5C11" w:rsidRDefault="006D5C11" w:rsidP="00CF0559">
      <w:pPr>
        <w:rPr>
          <w:lang w:val="en-AU"/>
        </w:rPr>
      </w:pPr>
    </w:p>
    <w:p w14:paraId="0CC352E4" w14:textId="6D551081" w:rsidR="00663C36" w:rsidRPr="005711C4" w:rsidRDefault="00663C36" w:rsidP="00CF0559">
      <w:pPr>
        <w:rPr>
          <w:lang w:val="en-AU"/>
        </w:rPr>
      </w:pPr>
    </w:p>
    <w:sectPr w:rsidR="00663C36" w:rsidRPr="005711C4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C523" w14:textId="77777777" w:rsidR="001C7958" w:rsidRDefault="001C7958" w:rsidP="001205A1">
      <w:r>
        <w:separator/>
      </w:r>
    </w:p>
  </w:endnote>
  <w:endnote w:type="continuationSeparator" w:id="0">
    <w:p w14:paraId="656FA8BB" w14:textId="77777777" w:rsidR="001C7958" w:rsidRDefault="001C7958" w:rsidP="001205A1">
      <w:r>
        <w:continuationSeparator/>
      </w:r>
    </w:p>
  </w:endnote>
  <w:endnote w:type="continuationNotice" w:id="1">
    <w:p w14:paraId="79C71AF2" w14:textId="77777777" w:rsidR="001C7958" w:rsidRDefault="001C79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Light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ExtraLight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38DAAB69" w14:textId="77777777" w:rsidR="001205A1" w:rsidRDefault="001205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EE9A76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2844570" w14:textId="77777777" w:rsidR="001205A1" w:rsidRDefault="001205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427CD29" w14:textId="77777777" w:rsidTr="005F4F46">
      <w:tc>
        <w:tcPr>
          <w:tcW w:w="5395" w:type="dxa"/>
        </w:tcPr>
        <w:p w14:paraId="5768BCBE" w14:textId="414949D2" w:rsidR="001205A1" w:rsidRPr="001205A1" w:rsidRDefault="00E027BA" w:rsidP="00C66528">
          <w:pPr>
            <w:pStyle w:val="Footer"/>
          </w:pPr>
          <w:r>
            <w:rPr>
              <w:color w:val="7F7F7F" w:themeColor="text1" w:themeTint="80"/>
            </w:rPr>
            <w:t>D Project</w:t>
          </w:r>
        </w:p>
      </w:tc>
      <w:tc>
        <w:tcPr>
          <w:tcW w:w="5395" w:type="dxa"/>
        </w:tcPr>
        <w:p w14:paraId="681DA3F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15F691F6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E6D2" w14:textId="77777777" w:rsidR="001C7958" w:rsidRDefault="001C7958" w:rsidP="001205A1">
      <w:r>
        <w:separator/>
      </w:r>
    </w:p>
  </w:footnote>
  <w:footnote w:type="continuationSeparator" w:id="0">
    <w:p w14:paraId="46B7586D" w14:textId="77777777" w:rsidR="001C7958" w:rsidRDefault="001C7958" w:rsidP="001205A1">
      <w:r>
        <w:continuationSeparator/>
      </w:r>
    </w:p>
  </w:footnote>
  <w:footnote w:type="continuationNotice" w:id="1">
    <w:p w14:paraId="52955142" w14:textId="77777777" w:rsidR="001C7958" w:rsidRDefault="001C79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42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1A183C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087F6A"/>
    <w:multiLevelType w:val="hybridMultilevel"/>
    <w:tmpl w:val="A4AA85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F16"/>
    <w:multiLevelType w:val="hybridMultilevel"/>
    <w:tmpl w:val="689209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1326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0C2E1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FF1B50"/>
    <w:multiLevelType w:val="hybridMultilevel"/>
    <w:tmpl w:val="73D415C8"/>
    <w:lvl w:ilvl="0" w:tplc="744E30E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19D3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8F57A4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360261B"/>
    <w:multiLevelType w:val="multilevel"/>
    <w:tmpl w:val="33384B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B23A88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C8E3A5D"/>
    <w:multiLevelType w:val="multilevel"/>
    <w:tmpl w:val="C6C4DC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C52FC8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93C15E3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F811C1B"/>
    <w:multiLevelType w:val="hybridMultilevel"/>
    <w:tmpl w:val="F7B22C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63F"/>
    <w:multiLevelType w:val="hybridMultilevel"/>
    <w:tmpl w:val="3B48B5A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94F47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29829E4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5570D5A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F5E4072"/>
    <w:multiLevelType w:val="hybridMultilevel"/>
    <w:tmpl w:val="219804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C46D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9D36F7C"/>
    <w:multiLevelType w:val="multilevel"/>
    <w:tmpl w:val="22D233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25891758">
    <w:abstractNumId w:val="10"/>
  </w:num>
  <w:num w:numId="2" w16cid:durableId="1236279328">
    <w:abstractNumId w:val="7"/>
  </w:num>
  <w:num w:numId="3" w16cid:durableId="1989935599">
    <w:abstractNumId w:val="14"/>
  </w:num>
  <w:num w:numId="4" w16cid:durableId="1761680289">
    <w:abstractNumId w:val="5"/>
  </w:num>
  <w:num w:numId="5" w16cid:durableId="1845585736">
    <w:abstractNumId w:val="1"/>
  </w:num>
  <w:num w:numId="6" w16cid:durableId="758018901">
    <w:abstractNumId w:val="12"/>
  </w:num>
  <w:num w:numId="7" w16cid:durableId="679892221">
    <w:abstractNumId w:val="4"/>
  </w:num>
  <w:num w:numId="8" w16cid:durableId="898128808">
    <w:abstractNumId w:val="0"/>
  </w:num>
  <w:num w:numId="9" w16cid:durableId="8725913">
    <w:abstractNumId w:val="8"/>
  </w:num>
  <w:num w:numId="10" w16cid:durableId="1930652581">
    <w:abstractNumId w:val="20"/>
  </w:num>
  <w:num w:numId="11" w16cid:durableId="1634602035">
    <w:abstractNumId w:val="9"/>
  </w:num>
  <w:num w:numId="12" w16cid:durableId="1362633327">
    <w:abstractNumId w:val="21"/>
  </w:num>
  <w:num w:numId="13" w16cid:durableId="1457603485">
    <w:abstractNumId w:val="13"/>
  </w:num>
  <w:num w:numId="14" w16cid:durableId="896939887">
    <w:abstractNumId w:val="11"/>
  </w:num>
  <w:num w:numId="15" w16cid:durableId="1771781615">
    <w:abstractNumId w:val="19"/>
  </w:num>
  <w:num w:numId="16" w16cid:durableId="911813856">
    <w:abstractNumId w:val="18"/>
  </w:num>
  <w:num w:numId="17" w16cid:durableId="1850413848">
    <w:abstractNumId w:val="3"/>
  </w:num>
  <w:num w:numId="18" w16cid:durableId="610207354">
    <w:abstractNumId w:val="2"/>
  </w:num>
  <w:num w:numId="19" w16cid:durableId="993990633">
    <w:abstractNumId w:val="17"/>
  </w:num>
  <w:num w:numId="20" w16cid:durableId="449200898">
    <w:abstractNumId w:val="15"/>
  </w:num>
  <w:num w:numId="21" w16cid:durableId="1537814509">
    <w:abstractNumId w:val="16"/>
  </w:num>
  <w:num w:numId="22" w16cid:durableId="13384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FF9"/>
    <w:rsid w:val="00001C44"/>
    <w:rsid w:val="000047A7"/>
    <w:rsid w:val="00004AE0"/>
    <w:rsid w:val="00010AAE"/>
    <w:rsid w:val="00012EFB"/>
    <w:rsid w:val="00014784"/>
    <w:rsid w:val="000205BC"/>
    <w:rsid w:val="0002102E"/>
    <w:rsid w:val="00023B1D"/>
    <w:rsid w:val="00023F36"/>
    <w:rsid w:val="00024254"/>
    <w:rsid w:val="00024CA5"/>
    <w:rsid w:val="00024DB4"/>
    <w:rsid w:val="00025589"/>
    <w:rsid w:val="00025602"/>
    <w:rsid w:val="00026F18"/>
    <w:rsid w:val="00030F70"/>
    <w:rsid w:val="000359BF"/>
    <w:rsid w:val="000360D6"/>
    <w:rsid w:val="00040249"/>
    <w:rsid w:val="00041DC3"/>
    <w:rsid w:val="00046118"/>
    <w:rsid w:val="00046369"/>
    <w:rsid w:val="00050BE5"/>
    <w:rsid w:val="00053421"/>
    <w:rsid w:val="00055ECB"/>
    <w:rsid w:val="00057574"/>
    <w:rsid w:val="0005773B"/>
    <w:rsid w:val="0006167A"/>
    <w:rsid w:val="00062478"/>
    <w:rsid w:val="0006327C"/>
    <w:rsid w:val="00063ADF"/>
    <w:rsid w:val="000676D9"/>
    <w:rsid w:val="000708B4"/>
    <w:rsid w:val="00072344"/>
    <w:rsid w:val="0007380C"/>
    <w:rsid w:val="00073F82"/>
    <w:rsid w:val="00074AED"/>
    <w:rsid w:val="00074F33"/>
    <w:rsid w:val="000809A6"/>
    <w:rsid w:val="0008163D"/>
    <w:rsid w:val="00081A87"/>
    <w:rsid w:val="0008357B"/>
    <w:rsid w:val="00083C7E"/>
    <w:rsid w:val="00083D1C"/>
    <w:rsid w:val="00086C9E"/>
    <w:rsid w:val="00086D4F"/>
    <w:rsid w:val="0008752E"/>
    <w:rsid w:val="000919EF"/>
    <w:rsid w:val="00091B2D"/>
    <w:rsid w:val="00094FEC"/>
    <w:rsid w:val="000A0986"/>
    <w:rsid w:val="000A19FF"/>
    <w:rsid w:val="000A1D28"/>
    <w:rsid w:val="000A2870"/>
    <w:rsid w:val="000A3A06"/>
    <w:rsid w:val="000A61F9"/>
    <w:rsid w:val="000A6E8F"/>
    <w:rsid w:val="000A79FC"/>
    <w:rsid w:val="000A7F0D"/>
    <w:rsid w:val="000B15B4"/>
    <w:rsid w:val="000B57A6"/>
    <w:rsid w:val="000B5BAB"/>
    <w:rsid w:val="000C0191"/>
    <w:rsid w:val="000C2A2B"/>
    <w:rsid w:val="000C4ED1"/>
    <w:rsid w:val="000C5EB4"/>
    <w:rsid w:val="000C63FC"/>
    <w:rsid w:val="000C7148"/>
    <w:rsid w:val="000D402E"/>
    <w:rsid w:val="000D7B4A"/>
    <w:rsid w:val="000E52C9"/>
    <w:rsid w:val="000E59E9"/>
    <w:rsid w:val="000E5F67"/>
    <w:rsid w:val="000E7896"/>
    <w:rsid w:val="000F05BE"/>
    <w:rsid w:val="000F1E33"/>
    <w:rsid w:val="000F3569"/>
    <w:rsid w:val="000F40D0"/>
    <w:rsid w:val="000F6AE5"/>
    <w:rsid w:val="001007C8"/>
    <w:rsid w:val="001045CF"/>
    <w:rsid w:val="001048B2"/>
    <w:rsid w:val="00104C7B"/>
    <w:rsid w:val="001052F8"/>
    <w:rsid w:val="00105EDF"/>
    <w:rsid w:val="00107DB9"/>
    <w:rsid w:val="00114C82"/>
    <w:rsid w:val="00114D19"/>
    <w:rsid w:val="00115A8E"/>
    <w:rsid w:val="001205A1"/>
    <w:rsid w:val="00120B95"/>
    <w:rsid w:val="001217CC"/>
    <w:rsid w:val="00121C3C"/>
    <w:rsid w:val="00122B0C"/>
    <w:rsid w:val="00126DF2"/>
    <w:rsid w:val="001275A9"/>
    <w:rsid w:val="00130087"/>
    <w:rsid w:val="00130FEA"/>
    <w:rsid w:val="00131477"/>
    <w:rsid w:val="00132B24"/>
    <w:rsid w:val="001354AD"/>
    <w:rsid w:val="00137430"/>
    <w:rsid w:val="00140248"/>
    <w:rsid w:val="00141C71"/>
    <w:rsid w:val="001420E2"/>
    <w:rsid w:val="00142538"/>
    <w:rsid w:val="001470B0"/>
    <w:rsid w:val="00147809"/>
    <w:rsid w:val="00152195"/>
    <w:rsid w:val="00152EC3"/>
    <w:rsid w:val="00154D3B"/>
    <w:rsid w:val="00154F64"/>
    <w:rsid w:val="00161EF5"/>
    <w:rsid w:val="0016212B"/>
    <w:rsid w:val="00162979"/>
    <w:rsid w:val="001644AC"/>
    <w:rsid w:val="001649DD"/>
    <w:rsid w:val="00165975"/>
    <w:rsid w:val="001708FA"/>
    <w:rsid w:val="00170B14"/>
    <w:rsid w:val="00171408"/>
    <w:rsid w:val="00173722"/>
    <w:rsid w:val="00174BEB"/>
    <w:rsid w:val="00174EE1"/>
    <w:rsid w:val="00177396"/>
    <w:rsid w:val="001775EF"/>
    <w:rsid w:val="00181776"/>
    <w:rsid w:val="001841FD"/>
    <w:rsid w:val="00185504"/>
    <w:rsid w:val="001908FE"/>
    <w:rsid w:val="00193B91"/>
    <w:rsid w:val="00193C10"/>
    <w:rsid w:val="001958DF"/>
    <w:rsid w:val="0019681B"/>
    <w:rsid w:val="0019727A"/>
    <w:rsid w:val="001A05DA"/>
    <w:rsid w:val="001A266D"/>
    <w:rsid w:val="001A2F61"/>
    <w:rsid w:val="001A5BDC"/>
    <w:rsid w:val="001B1ABB"/>
    <w:rsid w:val="001B2C7C"/>
    <w:rsid w:val="001B5AD9"/>
    <w:rsid w:val="001B6CB1"/>
    <w:rsid w:val="001C0085"/>
    <w:rsid w:val="001C01FF"/>
    <w:rsid w:val="001C12D8"/>
    <w:rsid w:val="001C3E0E"/>
    <w:rsid w:val="001C4200"/>
    <w:rsid w:val="001C7958"/>
    <w:rsid w:val="001D0162"/>
    <w:rsid w:val="001D2F27"/>
    <w:rsid w:val="001D46E2"/>
    <w:rsid w:val="001D5E36"/>
    <w:rsid w:val="001D5E4A"/>
    <w:rsid w:val="001D5F62"/>
    <w:rsid w:val="001D6F1B"/>
    <w:rsid w:val="001D78F8"/>
    <w:rsid w:val="001E05D3"/>
    <w:rsid w:val="001E3B4B"/>
    <w:rsid w:val="001E442A"/>
    <w:rsid w:val="001E54D0"/>
    <w:rsid w:val="001E57DB"/>
    <w:rsid w:val="001E658A"/>
    <w:rsid w:val="001E6A42"/>
    <w:rsid w:val="001E6C88"/>
    <w:rsid w:val="001F1A31"/>
    <w:rsid w:val="001F7E7F"/>
    <w:rsid w:val="001F7EFE"/>
    <w:rsid w:val="002006A2"/>
    <w:rsid w:val="0020134F"/>
    <w:rsid w:val="002059BB"/>
    <w:rsid w:val="002061D4"/>
    <w:rsid w:val="00206A0B"/>
    <w:rsid w:val="002078FD"/>
    <w:rsid w:val="00207BF2"/>
    <w:rsid w:val="002100A5"/>
    <w:rsid w:val="0021036D"/>
    <w:rsid w:val="00210803"/>
    <w:rsid w:val="0021116F"/>
    <w:rsid w:val="00213C49"/>
    <w:rsid w:val="002169DD"/>
    <w:rsid w:val="00216B4B"/>
    <w:rsid w:val="00220CBD"/>
    <w:rsid w:val="002250B3"/>
    <w:rsid w:val="00226916"/>
    <w:rsid w:val="00226A77"/>
    <w:rsid w:val="0023353D"/>
    <w:rsid w:val="00233FE4"/>
    <w:rsid w:val="002358CD"/>
    <w:rsid w:val="0023593F"/>
    <w:rsid w:val="002419C5"/>
    <w:rsid w:val="00241F8B"/>
    <w:rsid w:val="00241FC9"/>
    <w:rsid w:val="002441E4"/>
    <w:rsid w:val="0024793C"/>
    <w:rsid w:val="00250179"/>
    <w:rsid w:val="00251127"/>
    <w:rsid w:val="00253BA7"/>
    <w:rsid w:val="00255DAA"/>
    <w:rsid w:val="00257AFC"/>
    <w:rsid w:val="00257EEE"/>
    <w:rsid w:val="00261397"/>
    <w:rsid w:val="0026155B"/>
    <w:rsid w:val="00262398"/>
    <w:rsid w:val="002650DB"/>
    <w:rsid w:val="00265242"/>
    <w:rsid w:val="00266AD9"/>
    <w:rsid w:val="00270216"/>
    <w:rsid w:val="00270B2D"/>
    <w:rsid w:val="002710DA"/>
    <w:rsid w:val="00271651"/>
    <w:rsid w:val="002719A5"/>
    <w:rsid w:val="002719C7"/>
    <w:rsid w:val="00271E25"/>
    <w:rsid w:val="002726C2"/>
    <w:rsid w:val="00272F24"/>
    <w:rsid w:val="00273479"/>
    <w:rsid w:val="002743D8"/>
    <w:rsid w:val="00274591"/>
    <w:rsid w:val="00274712"/>
    <w:rsid w:val="00275736"/>
    <w:rsid w:val="00275FB1"/>
    <w:rsid w:val="00277C0A"/>
    <w:rsid w:val="00277CE3"/>
    <w:rsid w:val="002831BA"/>
    <w:rsid w:val="00284EB7"/>
    <w:rsid w:val="00285554"/>
    <w:rsid w:val="00285D2A"/>
    <w:rsid w:val="00285D4A"/>
    <w:rsid w:val="00286E58"/>
    <w:rsid w:val="00287127"/>
    <w:rsid w:val="002877E8"/>
    <w:rsid w:val="00290927"/>
    <w:rsid w:val="002949EE"/>
    <w:rsid w:val="00295DFF"/>
    <w:rsid w:val="002967A4"/>
    <w:rsid w:val="002973F3"/>
    <w:rsid w:val="002A0069"/>
    <w:rsid w:val="002A17DC"/>
    <w:rsid w:val="002A2045"/>
    <w:rsid w:val="002A2F9A"/>
    <w:rsid w:val="002A638D"/>
    <w:rsid w:val="002A6410"/>
    <w:rsid w:val="002A6E67"/>
    <w:rsid w:val="002A729C"/>
    <w:rsid w:val="002B1CE1"/>
    <w:rsid w:val="002B29A7"/>
    <w:rsid w:val="002B35D2"/>
    <w:rsid w:val="002B3CC9"/>
    <w:rsid w:val="002B5CC5"/>
    <w:rsid w:val="002B6063"/>
    <w:rsid w:val="002B7801"/>
    <w:rsid w:val="002B7826"/>
    <w:rsid w:val="002C149C"/>
    <w:rsid w:val="002C1ABE"/>
    <w:rsid w:val="002C3E45"/>
    <w:rsid w:val="002C3F63"/>
    <w:rsid w:val="002C5923"/>
    <w:rsid w:val="002C7114"/>
    <w:rsid w:val="002C74A6"/>
    <w:rsid w:val="002D0171"/>
    <w:rsid w:val="002D0762"/>
    <w:rsid w:val="002D289A"/>
    <w:rsid w:val="002D32DF"/>
    <w:rsid w:val="002D47CA"/>
    <w:rsid w:val="002D63CB"/>
    <w:rsid w:val="002E32CE"/>
    <w:rsid w:val="002E4CC8"/>
    <w:rsid w:val="002E5BC8"/>
    <w:rsid w:val="002E5F0B"/>
    <w:rsid w:val="002E7AD9"/>
    <w:rsid w:val="002E7C4E"/>
    <w:rsid w:val="002F05E0"/>
    <w:rsid w:val="002F074B"/>
    <w:rsid w:val="002F2AD7"/>
    <w:rsid w:val="002F2BE3"/>
    <w:rsid w:val="002F3283"/>
    <w:rsid w:val="002F39DE"/>
    <w:rsid w:val="002F4E14"/>
    <w:rsid w:val="002F7396"/>
    <w:rsid w:val="002F77A9"/>
    <w:rsid w:val="003003B5"/>
    <w:rsid w:val="0030303C"/>
    <w:rsid w:val="003039EF"/>
    <w:rsid w:val="00303A8A"/>
    <w:rsid w:val="00305929"/>
    <w:rsid w:val="00306512"/>
    <w:rsid w:val="00307FEC"/>
    <w:rsid w:val="0031055C"/>
    <w:rsid w:val="0031312D"/>
    <w:rsid w:val="0031496B"/>
    <w:rsid w:val="003179F0"/>
    <w:rsid w:val="00317E02"/>
    <w:rsid w:val="003215E8"/>
    <w:rsid w:val="00321EC6"/>
    <w:rsid w:val="00322E20"/>
    <w:rsid w:val="00331E0B"/>
    <w:rsid w:val="003324BB"/>
    <w:rsid w:val="003352EE"/>
    <w:rsid w:val="00335BE8"/>
    <w:rsid w:val="00336107"/>
    <w:rsid w:val="00337E2F"/>
    <w:rsid w:val="00341814"/>
    <w:rsid w:val="003434F1"/>
    <w:rsid w:val="00346157"/>
    <w:rsid w:val="00351846"/>
    <w:rsid w:val="00352272"/>
    <w:rsid w:val="00353359"/>
    <w:rsid w:val="00353D6E"/>
    <w:rsid w:val="00354F1A"/>
    <w:rsid w:val="003551C4"/>
    <w:rsid w:val="003556FD"/>
    <w:rsid w:val="0035727B"/>
    <w:rsid w:val="003577F8"/>
    <w:rsid w:val="00357E59"/>
    <w:rsid w:val="003604BC"/>
    <w:rsid w:val="00363FBD"/>
    <w:rsid w:val="003652F0"/>
    <w:rsid w:val="00365AD2"/>
    <w:rsid w:val="00365ADE"/>
    <w:rsid w:val="00367644"/>
    <w:rsid w:val="00371EE1"/>
    <w:rsid w:val="003721FF"/>
    <w:rsid w:val="00373C5C"/>
    <w:rsid w:val="00374160"/>
    <w:rsid w:val="003753F4"/>
    <w:rsid w:val="00376FFC"/>
    <w:rsid w:val="00381C95"/>
    <w:rsid w:val="00381F03"/>
    <w:rsid w:val="00383014"/>
    <w:rsid w:val="00385B8A"/>
    <w:rsid w:val="00387769"/>
    <w:rsid w:val="00390382"/>
    <w:rsid w:val="00390C2E"/>
    <w:rsid w:val="00392443"/>
    <w:rsid w:val="00395BC8"/>
    <w:rsid w:val="00397BDE"/>
    <w:rsid w:val="003A00AD"/>
    <w:rsid w:val="003A018A"/>
    <w:rsid w:val="003A0E29"/>
    <w:rsid w:val="003A10EA"/>
    <w:rsid w:val="003A3EBC"/>
    <w:rsid w:val="003A570F"/>
    <w:rsid w:val="003A798E"/>
    <w:rsid w:val="003B3933"/>
    <w:rsid w:val="003B511E"/>
    <w:rsid w:val="003B60B9"/>
    <w:rsid w:val="003B62C1"/>
    <w:rsid w:val="003B71D8"/>
    <w:rsid w:val="003C246A"/>
    <w:rsid w:val="003C252D"/>
    <w:rsid w:val="003C48CF"/>
    <w:rsid w:val="003C5039"/>
    <w:rsid w:val="003C79FC"/>
    <w:rsid w:val="003D0C34"/>
    <w:rsid w:val="003D1EF7"/>
    <w:rsid w:val="003D2597"/>
    <w:rsid w:val="003D2A71"/>
    <w:rsid w:val="003D400C"/>
    <w:rsid w:val="003D4DF5"/>
    <w:rsid w:val="003D74A9"/>
    <w:rsid w:val="003E150F"/>
    <w:rsid w:val="003E284F"/>
    <w:rsid w:val="003E4296"/>
    <w:rsid w:val="003E590B"/>
    <w:rsid w:val="003E5CCB"/>
    <w:rsid w:val="003E66BE"/>
    <w:rsid w:val="003E76FA"/>
    <w:rsid w:val="003F02D8"/>
    <w:rsid w:val="003F110B"/>
    <w:rsid w:val="003F262E"/>
    <w:rsid w:val="003F66D1"/>
    <w:rsid w:val="003F6990"/>
    <w:rsid w:val="0040028D"/>
    <w:rsid w:val="0040036C"/>
    <w:rsid w:val="004013A8"/>
    <w:rsid w:val="004030F6"/>
    <w:rsid w:val="00406A2D"/>
    <w:rsid w:val="004072C8"/>
    <w:rsid w:val="004110B5"/>
    <w:rsid w:val="004113F0"/>
    <w:rsid w:val="00413ED9"/>
    <w:rsid w:val="00421590"/>
    <w:rsid w:val="00424EF2"/>
    <w:rsid w:val="00425A99"/>
    <w:rsid w:val="00425ED8"/>
    <w:rsid w:val="00426CBD"/>
    <w:rsid w:val="00435A46"/>
    <w:rsid w:val="00435E55"/>
    <w:rsid w:val="0043681D"/>
    <w:rsid w:val="004374DE"/>
    <w:rsid w:val="00437DBE"/>
    <w:rsid w:val="0044241A"/>
    <w:rsid w:val="004430A5"/>
    <w:rsid w:val="004437CA"/>
    <w:rsid w:val="00444578"/>
    <w:rsid w:val="00445A89"/>
    <w:rsid w:val="00445C5D"/>
    <w:rsid w:val="004460FF"/>
    <w:rsid w:val="004472B4"/>
    <w:rsid w:val="00450CE9"/>
    <w:rsid w:val="004519C2"/>
    <w:rsid w:val="00452EC1"/>
    <w:rsid w:val="0045363A"/>
    <w:rsid w:val="00453DF9"/>
    <w:rsid w:val="00456574"/>
    <w:rsid w:val="0045754F"/>
    <w:rsid w:val="004578C6"/>
    <w:rsid w:val="00457BD2"/>
    <w:rsid w:val="00460898"/>
    <w:rsid w:val="0046187C"/>
    <w:rsid w:val="00462EE3"/>
    <w:rsid w:val="0046440D"/>
    <w:rsid w:val="004647F8"/>
    <w:rsid w:val="00467065"/>
    <w:rsid w:val="00472D9E"/>
    <w:rsid w:val="004731D1"/>
    <w:rsid w:val="004743A5"/>
    <w:rsid w:val="004747AB"/>
    <w:rsid w:val="004756EC"/>
    <w:rsid w:val="00475CF4"/>
    <w:rsid w:val="00475DBD"/>
    <w:rsid w:val="004773F5"/>
    <w:rsid w:val="00480255"/>
    <w:rsid w:val="00487E57"/>
    <w:rsid w:val="004922D1"/>
    <w:rsid w:val="0049244B"/>
    <w:rsid w:val="00492C2C"/>
    <w:rsid w:val="00496A7E"/>
    <w:rsid w:val="004A09ED"/>
    <w:rsid w:val="004A1079"/>
    <w:rsid w:val="004A1367"/>
    <w:rsid w:val="004A2BB7"/>
    <w:rsid w:val="004A40C8"/>
    <w:rsid w:val="004A5310"/>
    <w:rsid w:val="004A6991"/>
    <w:rsid w:val="004A74C4"/>
    <w:rsid w:val="004B08F5"/>
    <w:rsid w:val="004B106D"/>
    <w:rsid w:val="004B12E2"/>
    <w:rsid w:val="004B3711"/>
    <w:rsid w:val="004B4217"/>
    <w:rsid w:val="004B69AF"/>
    <w:rsid w:val="004C0DF9"/>
    <w:rsid w:val="004C43A1"/>
    <w:rsid w:val="004C4FE9"/>
    <w:rsid w:val="004D0285"/>
    <w:rsid w:val="004D53F1"/>
    <w:rsid w:val="004D62F7"/>
    <w:rsid w:val="004D79AB"/>
    <w:rsid w:val="004E4260"/>
    <w:rsid w:val="004E436D"/>
    <w:rsid w:val="004E454F"/>
    <w:rsid w:val="004E64EB"/>
    <w:rsid w:val="004F19FF"/>
    <w:rsid w:val="004F33FD"/>
    <w:rsid w:val="004F3C5B"/>
    <w:rsid w:val="004F41AF"/>
    <w:rsid w:val="004F510E"/>
    <w:rsid w:val="004F5610"/>
    <w:rsid w:val="004F5FAC"/>
    <w:rsid w:val="004F657B"/>
    <w:rsid w:val="004F79FB"/>
    <w:rsid w:val="005014BB"/>
    <w:rsid w:val="00502461"/>
    <w:rsid w:val="00502B18"/>
    <w:rsid w:val="00502EBD"/>
    <w:rsid w:val="00503662"/>
    <w:rsid w:val="005047C3"/>
    <w:rsid w:val="00504F76"/>
    <w:rsid w:val="00504FFE"/>
    <w:rsid w:val="0051046F"/>
    <w:rsid w:val="005105F8"/>
    <w:rsid w:val="0051118C"/>
    <w:rsid w:val="005120F8"/>
    <w:rsid w:val="00512C57"/>
    <w:rsid w:val="00513C08"/>
    <w:rsid w:val="00514CF7"/>
    <w:rsid w:val="00517901"/>
    <w:rsid w:val="0052086C"/>
    <w:rsid w:val="005224DB"/>
    <w:rsid w:val="005224ED"/>
    <w:rsid w:val="00523BB0"/>
    <w:rsid w:val="00524929"/>
    <w:rsid w:val="00524D1C"/>
    <w:rsid w:val="0052560D"/>
    <w:rsid w:val="00525B5C"/>
    <w:rsid w:val="005265CB"/>
    <w:rsid w:val="00526916"/>
    <w:rsid w:val="0053023C"/>
    <w:rsid w:val="00531FCE"/>
    <w:rsid w:val="0053643C"/>
    <w:rsid w:val="00536498"/>
    <w:rsid w:val="005367A2"/>
    <w:rsid w:val="005401B8"/>
    <w:rsid w:val="00541976"/>
    <w:rsid w:val="00542137"/>
    <w:rsid w:val="0054247B"/>
    <w:rsid w:val="005428FD"/>
    <w:rsid w:val="00543F51"/>
    <w:rsid w:val="0054459D"/>
    <w:rsid w:val="00544D10"/>
    <w:rsid w:val="00545623"/>
    <w:rsid w:val="00545E4F"/>
    <w:rsid w:val="0054710E"/>
    <w:rsid w:val="0054755B"/>
    <w:rsid w:val="00547CC7"/>
    <w:rsid w:val="005544A7"/>
    <w:rsid w:val="00561682"/>
    <w:rsid w:val="005621AB"/>
    <w:rsid w:val="00563D39"/>
    <w:rsid w:val="00564981"/>
    <w:rsid w:val="00565FDF"/>
    <w:rsid w:val="00566051"/>
    <w:rsid w:val="005711C4"/>
    <w:rsid w:val="00572B71"/>
    <w:rsid w:val="0057388B"/>
    <w:rsid w:val="005766EA"/>
    <w:rsid w:val="005800E8"/>
    <w:rsid w:val="005802D3"/>
    <w:rsid w:val="00580EC5"/>
    <w:rsid w:val="00582BEE"/>
    <w:rsid w:val="00582D9B"/>
    <w:rsid w:val="00584005"/>
    <w:rsid w:val="0058571D"/>
    <w:rsid w:val="00586563"/>
    <w:rsid w:val="00587737"/>
    <w:rsid w:val="0059185E"/>
    <w:rsid w:val="0059271B"/>
    <w:rsid w:val="0059460C"/>
    <w:rsid w:val="0059523B"/>
    <w:rsid w:val="0059669E"/>
    <w:rsid w:val="005A0A1B"/>
    <w:rsid w:val="005A47C7"/>
    <w:rsid w:val="005A508C"/>
    <w:rsid w:val="005A521D"/>
    <w:rsid w:val="005A5B3B"/>
    <w:rsid w:val="005A648C"/>
    <w:rsid w:val="005B0162"/>
    <w:rsid w:val="005B42E4"/>
    <w:rsid w:val="005B55CA"/>
    <w:rsid w:val="005C2055"/>
    <w:rsid w:val="005C2BB0"/>
    <w:rsid w:val="005C3D4D"/>
    <w:rsid w:val="005C7B40"/>
    <w:rsid w:val="005D1AB7"/>
    <w:rsid w:val="005D421D"/>
    <w:rsid w:val="005D6815"/>
    <w:rsid w:val="005D737B"/>
    <w:rsid w:val="005D7839"/>
    <w:rsid w:val="005D7E8F"/>
    <w:rsid w:val="005E2AE4"/>
    <w:rsid w:val="005E4837"/>
    <w:rsid w:val="005E50ED"/>
    <w:rsid w:val="005E5791"/>
    <w:rsid w:val="005E63B3"/>
    <w:rsid w:val="005E6B25"/>
    <w:rsid w:val="005E78C2"/>
    <w:rsid w:val="005F0481"/>
    <w:rsid w:val="005F06F7"/>
    <w:rsid w:val="005F3F8A"/>
    <w:rsid w:val="005F4237"/>
    <w:rsid w:val="005F4F46"/>
    <w:rsid w:val="005F7BCF"/>
    <w:rsid w:val="006007BB"/>
    <w:rsid w:val="006014A3"/>
    <w:rsid w:val="0060240A"/>
    <w:rsid w:val="00602D3C"/>
    <w:rsid w:val="006030C0"/>
    <w:rsid w:val="00604A70"/>
    <w:rsid w:val="0060554F"/>
    <w:rsid w:val="006056C5"/>
    <w:rsid w:val="006056DD"/>
    <w:rsid w:val="006062B5"/>
    <w:rsid w:val="00610E2D"/>
    <w:rsid w:val="00614B54"/>
    <w:rsid w:val="00615EB2"/>
    <w:rsid w:val="00620CE1"/>
    <w:rsid w:val="006221C8"/>
    <w:rsid w:val="006238D6"/>
    <w:rsid w:val="00624D57"/>
    <w:rsid w:val="00625382"/>
    <w:rsid w:val="0062703F"/>
    <w:rsid w:val="00630832"/>
    <w:rsid w:val="00633609"/>
    <w:rsid w:val="00633F8D"/>
    <w:rsid w:val="006351B2"/>
    <w:rsid w:val="00635845"/>
    <w:rsid w:val="0063666C"/>
    <w:rsid w:val="0063755E"/>
    <w:rsid w:val="006422D0"/>
    <w:rsid w:val="00643840"/>
    <w:rsid w:val="00647B99"/>
    <w:rsid w:val="00651E86"/>
    <w:rsid w:val="00652478"/>
    <w:rsid w:val="00656DB4"/>
    <w:rsid w:val="006609A6"/>
    <w:rsid w:val="00661700"/>
    <w:rsid w:val="00663C36"/>
    <w:rsid w:val="006646D3"/>
    <w:rsid w:val="00664BD1"/>
    <w:rsid w:val="0066567B"/>
    <w:rsid w:val="00666CCE"/>
    <w:rsid w:val="00667078"/>
    <w:rsid w:val="00667166"/>
    <w:rsid w:val="006677B2"/>
    <w:rsid w:val="0066791A"/>
    <w:rsid w:val="00670782"/>
    <w:rsid w:val="00682E72"/>
    <w:rsid w:val="0068311B"/>
    <w:rsid w:val="00683E72"/>
    <w:rsid w:val="00686805"/>
    <w:rsid w:val="00687567"/>
    <w:rsid w:val="00690CEE"/>
    <w:rsid w:val="006931B7"/>
    <w:rsid w:val="00696718"/>
    <w:rsid w:val="006A1609"/>
    <w:rsid w:val="006A4152"/>
    <w:rsid w:val="006A4AD5"/>
    <w:rsid w:val="006A55D0"/>
    <w:rsid w:val="006A7577"/>
    <w:rsid w:val="006A77DE"/>
    <w:rsid w:val="006B0D2B"/>
    <w:rsid w:val="006B2B96"/>
    <w:rsid w:val="006B4E5D"/>
    <w:rsid w:val="006B63AA"/>
    <w:rsid w:val="006C13EE"/>
    <w:rsid w:val="006C24A7"/>
    <w:rsid w:val="006C60E6"/>
    <w:rsid w:val="006C625D"/>
    <w:rsid w:val="006C7358"/>
    <w:rsid w:val="006C7AC5"/>
    <w:rsid w:val="006C7CB1"/>
    <w:rsid w:val="006D04B3"/>
    <w:rsid w:val="006D08EA"/>
    <w:rsid w:val="006D2D4E"/>
    <w:rsid w:val="006D3159"/>
    <w:rsid w:val="006D3986"/>
    <w:rsid w:val="006D5B3B"/>
    <w:rsid w:val="006D5C11"/>
    <w:rsid w:val="006D7832"/>
    <w:rsid w:val="006E1599"/>
    <w:rsid w:val="006E2430"/>
    <w:rsid w:val="006E458B"/>
    <w:rsid w:val="006E45DC"/>
    <w:rsid w:val="006E47D2"/>
    <w:rsid w:val="006E4F2F"/>
    <w:rsid w:val="006E5503"/>
    <w:rsid w:val="006E5EC7"/>
    <w:rsid w:val="006E6A87"/>
    <w:rsid w:val="006E6CDF"/>
    <w:rsid w:val="006F4E72"/>
    <w:rsid w:val="006F508F"/>
    <w:rsid w:val="006F519B"/>
    <w:rsid w:val="007001FC"/>
    <w:rsid w:val="007002AF"/>
    <w:rsid w:val="00704255"/>
    <w:rsid w:val="0070655D"/>
    <w:rsid w:val="0070763A"/>
    <w:rsid w:val="007101A6"/>
    <w:rsid w:val="00712D86"/>
    <w:rsid w:val="00713640"/>
    <w:rsid w:val="007154C7"/>
    <w:rsid w:val="00715764"/>
    <w:rsid w:val="007165F9"/>
    <w:rsid w:val="0071721F"/>
    <w:rsid w:val="007227B0"/>
    <w:rsid w:val="007228F3"/>
    <w:rsid w:val="00725514"/>
    <w:rsid w:val="00727393"/>
    <w:rsid w:val="00731EC3"/>
    <w:rsid w:val="007333CD"/>
    <w:rsid w:val="00740C53"/>
    <w:rsid w:val="00740DF2"/>
    <w:rsid w:val="00743D51"/>
    <w:rsid w:val="00745181"/>
    <w:rsid w:val="007529C7"/>
    <w:rsid w:val="00752F3E"/>
    <w:rsid w:val="00753D38"/>
    <w:rsid w:val="00754EBF"/>
    <w:rsid w:val="00755D25"/>
    <w:rsid w:val="0075656E"/>
    <w:rsid w:val="007579AE"/>
    <w:rsid w:val="007604F5"/>
    <w:rsid w:val="00760A78"/>
    <w:rsid w:val="00761358"/>
    <w:rsid w:val="00761C73"/>
    <w:rsid w:val="00762C50"/>
    <w:rsid w:val="00764EF2"/>
    <w:rsid w:val="00765BFE"/>
    <w:rsid w:val="007663BE"/>
    <w:rsid w:val="0077040C"/>
    <w:rsid w:val="00770479"/>
    <w:rsid w:val="00771338"/>
    <w:rsid w:val="00772DBF"/>
    <w:rsid w:val="007752D7"/>
    <w:rsid w:val="007753E2"/>
    <w:rsid w:val="0078069C"/>
    <w:rsid w:val="00782DDF"/>
    <w:rsid w:val="00783B26"/>
    <w:rsid w:val="00786B07"/>
    <w:rsid w:val="00786F38"/>
    <w:rsid w:val="00790E3E"/>
    <w:rsid w:val="0079323E"/>
    <w:rsid w:val="007948BC"/>
    <w:rsid w:val="00794CB5"/>
    <w:rsid w:val="007956CE"/>
    <w:rsid w:val="00796354"/>
    <w:rsid w:val="007971F1"/>
    <w:rsid w:val="00797325"/>
    <w:rsid w:val="007A4639"/>
    <w:rsid w:val="007A6883"/>
    <w:rsid w:val="007B0740"/>
    <w:rsid w:val="007B3DE4"/>
    <w:rsid w:val="007B5017"/>
    <w:rsid w:val="007B59B8"/>
    <w:rsid w:val="007B712F"/>
    <w:rsid w:val="007B77FF"/>
    <w:rsid w:val="007B7947"/>
    <w:rsid w:val="007C070C"/>
    <w:rsid w:val="007C0DC2"/>
    <w:rsid w:val="007C1BAB"/>
    <w:rsid w:val="007C1FE2"/>
    <w:rsid w:val="007C2280"/>
    <w:rsid w:val="007C2FBA"/>
    <w:rsid w:val="007C3277"/>
    <w:rsid w:val="007C430E"/>
    <w:rsid w:val="007D2728"/>
    <w:rsid w:val="007D2D6D"/>
    <w:rsid w:val="007D3E52"/>
    <w:rsid w:val="007E2185"/>
    <w:rsid w:val="007E56EB"/>
    <w:rsid w:val="007E6815"/>
    <w:rsid w:val="007E6F12"/>
    <w:rsid w:val="007F152B"/>
    <w:rsid w:val="007F1AC0"/>
    <w:rsid w:val="007F229B"/>
    <w:rsid w:val="007F2B7F"/>
    <w:rsid w:val="007F4AB9"/>
    <w:rsid w:val="008010B3"/>
    <w:rsid w:val="00807BE9"/>
    <w:rsid w:val="00811FDD"/>
    <w:rsid w:val="00814005"/>
    <w:rsid w:val="00815981"/>
    <w:rsid w:val="00820BEB"/>
    <w:rsid w:val="00821030"/>
    <w:rsid w:val="0082224A"/>
    <w:rsid w:val="008225E3"/>
    <w:rsid w:val="00822DD0"/>
    <w:rsid w:val="00823F8C"/>
    <w:rsid w:val="0082487F"/>
    <w:rsid w:val="00824EB2"/>
    <w:rsid w:val="00825901"/>
    <w:rsid w:val="008269F7"/>
    <w:rsid w:val="00827540"/>
    <w:rsid w:val="00831362"/>
    <w:rsid w:val="00831ADC"/>
    <w:rsid w:val="008333CA"/>
    <w:rsid w:val="00833A9C"/>
    <w:rsid w:val="00834A2E"/>
    <w:rsid w:val="00834B01"/>
    <w:rsid w:val="00836B04"/>
    <w:rsid w:val="00836ED6"/>
    <w:rsid w:val="00837D13"/>
    <w:rsid w:val="00840518"/>
    <w:rsid w:val="008432FB"/>
    <w:rsid w:val="00844272"/>
    <w:rsid w:val="00844CA8"/>
    <w:rsid w:val="008457FF"/>
    <w:rsid w:val="00845991"/>
    <w:rsid w:val="008510AC"/>
    <w:rsid w:val="008534A4"/>
    <w:rsid w:val="008544D1"/>
    <w:rsid w:val="008572BA"/>
    <w:rsid w:val="00860088"/>
    <w:rsid w:val="008623C6"/>
    <w:rsid w:val="00864F79"/>
    <w:rsid w:val="00865A7E"/>
    <w:rsid w:val="00866A2A"/>
    <w:rsid w:val="0086744F"/>
    <w:rsid w:val="008716E2"/>
    <w:rsid w:val="00872EFC"/>
    <w:rsid w:val="008734D3"/>
    <w:rsid w:val="00875B63"/>
    <w:rsid w:val="00880A44"/>
    <w:rsid w:val="00881A5D"/>
    <w:rsid w:val="00883F7A"/>
    <w:rsid w:val="0088437B"/>
    <w:rsid w:val="00885011"/>
    <w:rsid w:val="0088563C"/>
    <w:rsid w:val="008902E3"/>
    <w:rsid w:val="0089077A"/>
    <w:rsid w:val="0089170E"/>
    <w:rsid w:val="00893210"/>
    <w:rsid w:val="00893E27"/>
    <w:rsid w:val="00894E4B"/>
    <w:rsid w:val="008955DC"/>
    <w:rsid w:val="00897AA5"/>
    <w:rsid w:val="008A0B9C"/>
    <w:rsid w:val="008A1154"/>
    <w:rsid w:val="008A1E4F"/>
    <w:rsid w:val="008A2CBD"/>
    <w:rsid w:val="008A47FC"/>
    <w:rsid w:val="008A4FF1"/>
    <w:rsid w:val="008A6CE6"/>
    <w:rsid w:val="008A77F1"/>
    <w:rsid w:val="008A7B6A"/>
    <w:rsid w:val="008B03A5"/>
    <w:rsid w:val="008B04B9"/>
    <w:rsid w:val="008B0958"/>
    <w:rsid w:val="008B20BC"/>
    <w:rsid w:val="008B3329"/>
    <w:rsid w:val="008B595D"/>
    <w:rsid w:val="008B7EF9"/>
    <w:rsid w:val="008C2380"/>
    <w:rsid w:val="008C2A82"/>
    <w:rsid w:val="008C3152"/>
    <w:rsid w:val="008C333D"/>
    <w:rsid w:val="008C5F67"/>
    <w:rsid w:val="008C7BA3"/>
    <w:rsid w:val="008D021A"/>
    <w:rsid w:val="008D057D"/>
    <w:rsid w:val="008D1052"/>
    <w:rsid w:val="008D1805"/>
    <w:rsid w:val="008D1FC8"/>
    <w:rsid w:val="008D2DEF"/>
    <w:rsid w:val="008D3D04"/>
    <w:rsid w:val="008D45DF"/>
    <w:rsid w:val="008D4F46"/>
    <w:rsid w:val="008D58E9"/>
    <w:rsid w:val="008D721E"/>
    <w:rsid w:val="008D7E43"/>
    <w:rsid w:val="008E0A13"/>
    <w:rsid w:val="008E0A55"/>
    <w:rsid w:val="008E0C47"/>
    <w:rsid w:val="008E191A"/>
    <w:rsid w:val="008E5077"/>
    <w:rsid w:val="008E5E25"/>
    <w:rsid w:val="008F0BDC"/>
    <w:rsid w:val="008F0F7A"/>
    <w:rsid w:val="008F251B"/>
    <w:rsid w:val="008F34F6"/>
    <w:rsid w:val="008F3792"/>
    <w:rsid w:val="008F390E"/>
    <w:rsid w:val="008F4DC3"/>
    <w:rsid w:val="008F721F"/>
    <w:rsid w:val="00900A56"/>
    <w:rsid w:val="00903294"/>
    <w:rsid w:val="00903BF4"/>
    <w:rsid w:val="00905BD0"/>
    <w:rsid w:val="009066C3"/>
    <w:rsid w:val="009073AC"/>
    <w:rsid w:val="0091005B"/>
    <w:rsid w:val="00910612"/>
    <w:rsid w:val="00911300"/>
    <w:rsid w:val="009120E8"/>
    <w:rsid w:val="00915478"/>
    <w:rsid w:val="00920036"/>
    <w:rsid w:val="00920956"/>
    <w:rsid w:val="00921289"/>
    <w:rsid w:val="0092202C"/>
    <w:rsid w:val="009226BC"/>
    <w:rsid w:val="00922803"/>
    <w:rsid w:val="0092581B"/>
    <w:rsid w:val="0092721A"/>
    <w:rsid w:val="00930240"/>
    <w:rsid w:val="00931656"/>
    <w:rsid w:val="00935E2E"/>
    <w:rsid w:val="00940032"/>
    <w:rsid w:val="009408DB"/>
    <w:rsid w:val="00941B9E"/>
    <w:rsid w:val="00941CC8"/>
    <w:rsid w:val="009432E8"/>
    <w:rsid w:val="00945EEA"/>
    <w:rsid w:val="009514B4"/>
    <w:rsid w:val="00952A4B"/>
    <w:rsid w:val="00953BB4"/>
    <w:rsid w:val="0095580D"/>
    <w:rsid w:val="00957AEC"/>
    <w:rsid w:val="00961841"/>
    <w:rsid w:val="00962300"/>
    <w:rsid w:val="00962EFB"/>
    <w:rsid w:val="0096303E"/>
    <w:rsid w:val="009635E7"/>
    <w:rsid w:val="00963910"/>
    <w:rsid w:val="0096473D"/>
    <w:rsid w:val="00965B63"/>
    <w:rsid w:val="009666FD"/>
    <w:rsid w:val="0096678C"/>
    <w:rsid w:val="009679CA"/>
    <w:rsid w:val="00967B00"/>
    <w:rsid w:val="00971A01"/>
    <w:rsid w:val="00972B64"/>
    <w:rsid w:val="009761BF"/>
    <w:rsid w:val="00976293"/>
    <w:rsid w:val="00976DB2"/>
    <w:rsid w:val="00980B24"/>
    <w:rsid w:val="00980B55"/>
    <w:rsid w:val="00981311"/>
    <w:rsid w:val="009854D4"/>
    <w:rsid w:val="00985A3B"/>
    <w:rsid w:val="00991CE6"/>
    <w:rsid w:val="009A1554"/>
    <w:rsid w:val="009A3E82"/>
    <w:rsid w:val="009A55C0"/>
    <w:rsid w:val="009A57C9"/>
    <w:rsid w:val="009A7236"/>
    <w:rsid w:val="009A72DA"/>
    <w:rsid w:val="009B395A"/>
    <w:rsid w:val="009B55BA"/>
    <w:rsid w:val="009B6A93"/>
    <w:rsid w:val="009B6CF2"/>
    <w:rsid w:val="009C17D4"/>
    <w:rsid w:val="009C1A20"/>
    <w:rsid w:val="009C3759"/>
    <w:rsid w:val="009C452B"/>
    <w:rsid w:val="009C6306"/>
    <w:rsid w:val="009C68B4"/>
    <w:rsid w:val="009C6907"/>
    <w:rsid w:val="009C7C02"/>
    <w:rsid w:val="009D0E73"/>
    <w:rsid w:val="009D13BF"/>
    <w:rsid w:val="009D26A4"/>
    <w:rsid w:val="009D44EF"/>
    <w:rsid w:val="009D47A1"/>
    <w:rsid w:val="009D5E5F"/>
    <w:rsid w:val="009D67AF"/>
    <w:rsid w:val="009E1797"/>
    <w:rsid w:val="009E6E30"/>
    <w:rsid w:val="009F0763"/>
    <w:rsid w:val="009F07E7"/>
    <w:rsid w:val="009F0AEC"/>
    <w:rsid w:val="009F10BE"/>
    <w:rsid w:val="009F7306"/>
    <w:rsid w:val="00A01188"/>
    <w:rsid w:val="00A01BC5"/>
    <w:rsid w:val="00A04F23"/>
    <w:rsid w:val="00A05032"/>
    <w:rsid w:val="00A05B24"/>
    <w:rsid w:val="00A07416"/>
    <w:rsid w:val="00A10423"/>
    <w:rsid w:val="00A10D66"/>
    <w:rsid w:val="00A10EDA"/>
    <w:rsid w:val="00A11023"/>
    <w:rsid w:val="00A110DA"/>
    <w:rsid w:val="00A1146D"/>
    <w:rsid w:val="00A11602"/>
    <w:rsid w:val="00A11646"/>
    <w:rsid w:val="00A12842"/>
    <w:rsid w:val="00A12D03"/>
    <w:rsid w:val="00A13A05"/>
    <w:rsid w:val="00A15CF7"/>
    <w:rsid w:val="00A16704"/>
    <w:rsid w:val="00A205DD"/>
    <w:rsid w:val="00A214D2"/>
    <w:rsid w:val="00A22850"/>
    <w:rsid w:val="00A22CF7"/>
    <w:rsid w:val="00A239FD"/>
    <w:rsid w:val="00A24793"/>
    <w:rsid w:val="00A248DB"/>
    <w:rsid w:val="00A27679"/>
    <w:rsid w:val="00A32A04"/>
    <w:rsid w:val="00A33615"/>
    <w:rsid w:val="00A33E34"/>
    <w:rsid w:val="00A34FB2"/>
    <w:rsid w:val="00A35221"/>
    <w:rsid w:val="00A358C7"/>
    <w:rsid w:val="00A3780E"/>
    <w:rsid w:val="00A4141C"/>
    <w:rsid w:val="00A42689"/>
    <w:rsid w:val="00A54560"/>
    <w:rsid w:val="00A54FA3"/>
    <w:rsid w:val="00A55EB6"/>
    <w:rsid w:val="00A571DE"/>
    <w:rsid w:val="00A5754E"/>
    <w:rsid w:val="00A57561"/>
    <w:rsid w:val="00A57696"/>
    <w:rsid w:val="00A579FA"/>
    <w:rsid w:val="00A64DC8"/>
    <w:rsid w:val="00A66C1B"/>
    <w:rsid w:val="00A6713D"/>
    <w:rsid w:val="00A6781C"/>
    <w:rsid w:val="00A67D70"/>
    <w:rsid w:val="00A70060"/>
    <w:rsid w:val="00A706A6"/>
    <w:rsid w:val="00A70E73"/>
    <w:rsid w:val="00A71464"/>
    <w:rsid w:val="00A71F8B"/>
    <w:rsid w:val="00A72903"/>
    <w:rsid w:val="00A734D2"/>
    <w:rsid w:val="00A73D85"/>
    <w:rsid w:val="00A7456C"/>
    <w:rsid w:val="00A8097E"/>
    <w:rsid w:val="00A81248"/>
    <w:rsid w:val="00A82C14"/>
    <w:rsid w:val="00A834F2"/>
    <w:rsid w:val="00A8466C"/>
    <w:rsid w:val="00A846A3"/>
    <w:rsid w:val="00A84D0A"/>
    <w:rsid w:val="00A86B3D"/>
    <w:rsid w:val="00A91307"/>
    <w:rsid w:val="00A932CA"/>
    <w:rsid w:val="00A93AA0"/>
    <w:rsid w:val="00A93F39"/>
    <w:rsid w:val="00A94660"/>
    <w:rsid w:val="00A95A50"/>
    <w:rsid w:val="00A96F99"/>
    <w:rsid w:val="00AA3DDD"/>
    <w:rsid w:val="00AA6257"/>
    <w:rsid w:val="00AB0129"/>
    <w:rsid w:val="00AB4200"/>
    <w:rsid w:val="00AC237F"/>
    <w:rsid w:val="00AC4E26"/>
    <w:rsid w:val="00AC75A8"/>
    <w:rsid w:val="00AD305A"/>
    <w:rsid w:val="00AD5604"/>
    <w:rsid w:val="00AE0D1E"/>
    <w:rsid w:val="00AE36AA"/>
    <w:rsid w:val="00AE506E"/>
    <w:rsid w:val="00AE5565"/>
    <w:rsid w:val="00AE5566"/>
    <w:rsid w:val="00AF21D3"/>
    <w:rsid w:val="00AF41AE"/>
    <w:rsid w:val="00AF493B"/>
    <w:rsid w:val="00B00245"/>
    <w:rsid w:val="00B04127"/>
    <w:rsid w:val="00B044D1"/>
    <w:rsid w:val="00B04EFF"/>
    <w:rsid w:val="00B054AE"/>
    <w:rsid w:val="00B11FDF"/>
    <w:rsid w:val="00B12B45"/>
    <w:rsid w:val="00B12BCF"/>
    <w:rsid w:val="00B14848"/>
    <w:rsid w:val="00B16CCE"/>
    <w:rsid w:val="00B20877"/>
    <w:rsid w:val="00B20D2E"/>
    <w:rsid w:val="00B2337A"/>
    <w:rsid w:val="00B2464D"/>
    <w:rsid w:val="00B24A8C"/>
    <w:rsid w:val="00B2586F"/>
    <w:rsid w:val="00B25D01"/>
    <w:rsid w:val="00B27422"/>
    <w:rsid w:val="00B323DD"/>
    <w:rsid w:val="00B32B1C"/>
    <w:rsid w:val="00B3348C"/>
    <w:rsid w:val="00B339D4"/>
    <w:rsid w:val="00B36AEC"/>
    <w:rsid w:val="00B3701B"/>
    <w:rsid w:val="00B378E9"/>
    <w:rsid w:val="00B419AB"/>
    <w:rsid w:val="00B422C5"/>
    <w:rsid w:val="00B45B33"/>
    <w:rsid w:val="00B46108"/>
    <w:rsid w:val="00B478BF"/>
    <w:rsid w:val="00B50B96"/>
    <w:rsid w:val="00B51AF1"/>
    <w:rsid w:val="00B51BB3"/>
    <w:rsid w:val="00B543C2"/>
    <w:rsid w:val="00B5539A"/>
    <w:rsid w:val="00B563B3"/>
    <w:rsid w:val="00B57430"/>
    <w:rsid w:val="00B60E0F"/>
    <w:rsid w:val="00B60F32"/>
    <w:rsid w:val="00B61A92"/>
    <w:rsid w:val="00B61D93"/>
    <w:rsid w:val="00B64866"/>
    <w:rsid w:val="00B66DCF"/>
    <w:rsid w:val="00B70FA5"/>
    <w:rsid w:val="00B713F8"/>
    <w:rsid w:val="00B73A02"/>
    <w:rsid w:val="00B757F9"/>
    <w:rsid w:val="00B75AA9"/>
    <w:rsid w:val="00B76FE5"/>
    <w:rsid w:val="00B774BB"/>
    <w:rsid w:val="00B77647"/>
    <w:rsid w:val="00B82C6D"/>
    <w:rsid w:val="00B85959"/>
    <w:rsid w:val="00B878F1"/>
    <w:rsid w:val="00B90968"/>
    <w:rsid w:val="00B9196F"/>
    <w:rsid w:val="00B92337"/>
    <w:rsid w:val="00B93A37"/>
    <w:rsid w:val="00B9412F"/>
    <w:rsid w:val="00B946D4"/>
    <w:rsid w:val="00B9497A"/>
    <w:rsid w:val="00B956A1"/>
    <w:rsid w:val="00B956CC"/>
    <w:rsid w:val="00B96389"/>
    <w:rsid w:val="00BA0545"/>
    <w:rsid w:val="00BA0ABF"/>
    <w:rsid w:val="00BA2466"/>
    <w:rsid w:val="00BA3416"/>
    <w:rsid w:val="00BA4395"/>
    <w:rsid w:val="00BB1C7A"/>
    <w:rsid w:val="00BB2905"/>
    <w:rsid w:val="00BB2B2A"/>
    <w:rsid w:val="00BB53A8"/>
    <w:rsid w:val="00BB543F"/>
    <w:rsid w:val="00BB55E0"/>
    <w:rsid w:val="00BB6A93"/>
    <w:rsid w:val="00BC0E26"/>
    <w:rsid w:val="00BC6031"/>
    <w:rsid w:val="00BD04F0"/>
    <w:rsid w:val="00BD0A56"/>
    <w:rsid w:val="00BD1C3F"/>
    <w:rsid w:val="00BD24C6"/>
    <w:rsid w:val="00BD2603"/>
    <w:rsid w:val="00BD72CC"/>
    <w:rsid w:val="00BE285A"/>
    <w:rsid w:val="00BE2942"/>
    <w:rsid w:val="00BF2EC4"/>
    <w:rsid w:val="00BF41CC"/>
    <w:rsid w:val="00BF5FD4"/>
    <w:rsid w:val="00BF615A"/>
    <w:rsid w:val="00BF69ED"/>
    <w:rsid w:val="00C0243F"/>
    <w:rsid w:val="00C03D9C"/>
    <w:rsid w:val="00C05C4C"/>
    <w:rsid w:val="00C06015"/>
    <w:rsid w:val="00C06BA6"/>
    <w:rsid w:val="00C07C41"/>
    <w:rsid w:val="00C1282B"/>
    <w:rsid w:val="00C139FF"/>
    <w:rsid w:val="00C13FEA"/>
    <w:rsid w:val="00C14F06"/>
    <w:rsid w:val="00C22238"/>
    <w:rsid w:val="00C303EF"/>
    <w:rsid w:val="00C31AC5"/>
    <w:rsid w:val="00C325F7"/>
    <w:rsid w:val="00C35473"/>
    <w:rsid w:val="00C36D39"/>
    <w:rsid w:val="00C37C12"/>
    <w:rsid w:val="00C41B35"/>
    <w:rsid w:val="00C43205"/>
    <w:rsid w:val="00C43212"/>
    <w:rsid w:val="00C44E1C"/>
    <w:rsid w:val="00C44F6F"/>
    <w:rsid w:val="00C4673D"/>
    <w:rsid w:val="00C46DC3"/>
    <w:rsid w:val="00C50FCD"/>
    <w:rsid w:val="00C517E2"/>
    <w:rsid w:val="00C51890"/>
    <w:rsid w:val="00C554C9"/>
    <w:rsid w:val="00C5645E"/>
    <w:rsid w:val="00C60C27"/>
    <w:rsid w:val="00C62FF9"/>
    <w:rsid w:val="00C63644"/>
    <w:rsid w:val="00C648E4"/>
    <w:rsid w:val="00C66528"/>
    <w:rsid w:val="00C67DC6"/>
    <w:rsid w:val="00C7071D"/>
    <w:rsid w:val="00C70894"/>
    <w:rsid w:val="00C71FD2"/>
    <w:rsid w:val="00C72332"/>
    <w:rsid w:val="00C725CE"/>
    <w:rsid w:val="00C75337"/>
    <w:rsid w:val="00C764C6"/>
    <w:rsid w:val="00C76A80"/>
    <w:rsid w:val="00C76C2A"/>
    <w:rsid w:val="00C801DB"/>
    <w:rsid w:val="00C81271"/>
    <w:rsid w:val="00C842D0"/>
    <w:rsid w:val="00C84487"/>
    <w:rsid w:val="00C905D0"/>
    <w:rsid w:val="00C915F0"/>
    <w:rsid w:val="00C91E74"/>
    <w:rsid w:val="00C96B71"/>
    <w:rsid w:val="00C97BD5"/>
    <w:rsid w:val="00CA16EE"/>
    <w:rsid w:val="00CA196B"/>
    <w:rsid w:val="00CA1A76"/>
    <w:rsid w:val="00CA304F"/>
    <w:rsid w:val="00CA466B"/>
    <w:rsid w:val="00CA57C4"/>
    <w:rsid w:val="00CA64F6"/>
    <w:rsid w:val="00CB38BB"/>
    <w:rsid w:val="00CB4FFD"/>
    <w:rsid w:val="00CC4D80"/>
    <w:rsid w:val="00CC5A4D"/>
    <w:rsid w:val="00CC7B6A"/>
    <w:rsid w:val="00CD22CE"/>
    <w:rsid w:val="00CD462C"/>
    <w:rsid w:val="00CD4B80"/>
    <w:rsid w:val="00CD5917"/>
    <w:rsid w:val="00CD64E2"/>
    <w:rsid w:val="00CD7624"/>
    <w:rsid w:val="00CE26CF"/>
    <w:rsid w:val="00CE3F3F"/>
    <w:rsid w:val="00CE436B"/>
    <w:rsid w:val="00CE6127"/>
    <w:rsid w:val="00CE634A"/>
    <w:rsid w:val="00CE63E9"/>
    <w:rsid w:val="00CE70F9"/>
    <w:rsid w:val="00CE7719"/>
    <w:rsid w:val="00CE7F2A"/>
    <w:rsid w:val="00CF0559"/>
    <w:rsid w:val="00CF10A4"/>
    <w:rsid w:val="00CF3115"/>
    <w:rsid w:val="00CF420F"/>
    <w:rsid w:val="00CF581D"/>
    <w:rsid w:val="00CF5AC2"/>
    <w:rsid w:val="00D00A73"/>
    <w:rsid w:val="00D04D8C"/>
    <w:rsid w:val="00D06BC0"/>
    <w:rsid w:val="00D06D94"/>
    <w:rsid w:val="00D104CD"/>
    <w:rsid w:val="00D14956"/>
    <w:rsid w:val="00D153B9"/>
    <w:rsid w:val="00D23865"/>
    <w:rsid w:val="00D23A75"/>
    <w:rsid w:val="00D25DCC"/>
    <w:rsid w:val="00D2650F"/>
    <w:rsid w:val="00D27D07"/>
    <w:rsid w:val="00D30020"/>
    <w:rsid w:val="00D3014D"/>
    <w:rsid w:val="00D37F23"/>
    <w:rsid w:val="00D409AE"/>
    <w:rsid w:val="00D40E45"/>
    <w:rsid w:val="00D4185C"/>
    <w:rsid w:val="00D44397"/>
    <w:rsid w:val="00D44A08"/>
    <w:rsid w:val="00D44B94"/>
    <w:rsid w:val="00D44C8A"/>
    <w:rsid w:val="00D4549B"/>
    <w:rsid w:val="00D46CEB"/>
    <w:rsid w:val="00D477DC"/>
    <w:rsid w:val="00D4798A"/>
    <w:rsid w:val="00D50D2E"/>
    <w:rsid w:val="00D52FD5"/>
    <w:rsid w:val="00D543D4"/>
    <w:rsid w:val="00D61B57"/>
    <w:rsid w:val="00D6306F"/>
    <w:rsid w:val="00D679BF"/>
    <w:rsid w:val="00D70401"/>
    <w:rsid w:val="00D74F54"/>
    <w:rsid w:val="00D7504F"/>
    <w:rsid w:val="00D76395"/>
    <w:rsid w:val="00D80046"/>
    <w:rsid w:val="00D805D7"/>
    <w:rsid w:val="00D80AD0"/>
    <w:rsid w:val="00D8173B"/>
    <w:rsid w:val="00D82A2A"/>
    <w:rsid w:val="00D8343F"/>
    <w:rsid w:val="00D840ED"/>
    <w:rsid w:val="00D84151"/>
    <w:rsid w:val="00D84E6B"/>
    <w:rsid w:val="00D859C4"/>
    <w:rsid w:val="00D85BE9"/>
    <w:rsid w:val="00D872D3"/>
    <w:rsid w:val="00D87DFD"/>
    <w:rsid w:val="00D93E9E"/>
    <w:rsid w:val="00D94917"/>
    <w:rsid w:val="00D95E07"/>
    <w:rsid w:val="00D97152"/>
    <w:rsid w:val="00D9734A"/>
    <w:rsid w:val="00DA0366"/>
    <w:rsid w:val="00DA25A7"/>
    <w:rsid w:val="00DA392A"/>
    <w:rsid w:val="00DA4F72"/>
    <w:rsid w:val="00DA5C66"/>
    <w:rsid w:val="00DA7A02"/>
    <w:rsid w:val="00DA7A9C"/>
    <w:rsid w:val="00DB37D5"/>
    <w:rsid w:val="00DB5B21"/>
    <w:rsid w:val="00DC0135"/>
    <w:rsid w:val="00DC1A6C"/>
    <w:rsid w:val="00DC2689"/>
    <w:rsid w:val="00DC4285"/>
    <w:rsid w:val="00DC53EA"/>
    <w:rsid w:val="00DC5E30"/>
    <w:rsid w:val="00DC7864"/>
    <w:rsid w:val="00DD0A7C"/>
    <w:rsid w:val="00DD2EDC"/>
    <w:rsid w:val="00DD4EA3"/>
    <w:rsid w:val="00DD6639"/>
    <w:rsid w:val="00DE0518"/>
    <w:rsid w:val="00DE07A3"/>
    <w:rsid w:val="00DE14D8"/>
    <w:rsid w:val="00DE2FA6"/>
    <w:rsid w:val="00DE550C"/>
    <w:rsid w:val="00DE6AFA"/>
    <w:rsid w:val="00DE6EC1"/>
    <w:rsid w:val="00DF0148"/>
    <w:rsid w:val="00DF0B24"/>
    <w:rsid w:val="00DF0F44"/>
    <w:rsid w:val="00DF0F8E"/>
    <w:rsid w:val="00DF119F"/>
    <w:rsid w:val="00DF2DA7"/>
    <w:rsid w:val="00DF3149"/>
    <w:rsid w:val="00DF49BE"/>
    <w:rsid w:val="00E01279"/>
    <w:rsid w:val="00E01C0F"/>
    <w:rsid w:val="00E020BB"/>
    <w:rsid w:val="00E027BA"/>
    <w:rsid w:val="00E06128"/>
    <w:rsid w:val="00E066D9"/>
    <w:rsid w:val="00E06B46"/>
    <w:rsid w:val="00E075CE"/>
    <w:rsid w:val="00E1152A"/>
    <w:rsid w:val="00E130F6"/>
    <w:rsid w:val="00E133C7"/>
    <w:rsid w:val="00E159F7"/>
    <w:rsid w:val="00E16A0D"/>
    <w:rsid w:val="00E1778B"/>
    <w:rsid w:val="00E207B1"/>
    <w:rsid w:val="00E22D72"/>
    <w:rsid w:val="00E233C0"/>
    <w:rsid w:val="00E240EC"/>
    <w:rsid w:val="00E24945"/>
    <w:rsid w:val="00E25373"/>
    <w:rsid w:val="00E27DB5"/>
    <w:rsid w:val="00E30728"/>
    <w:rsid w:val="00E30E68"/>
    <w:rsid w:val="00E314A2"/>
    <w:rsid w:val="00E32C54"/>
    <w:rsid w:val="00E33A26"/>
    <w:rsid w:val="00E375FB"/>
    <w:rsid w:val="00E40FCE"/>
    <w:rsid w:val="00E41934"/>
    <w:rsid w:val="00E43987"/>
    <w:rsid w:val="00E455C3"/>
    <w:rsid w:val="00E4798D"/>
    <w:rsid w:val="00E47AA3"/>
    <w:rsid w:val="00E5074C"/>
    <w:rsid w:val="00E5165E"/>
    <w:rsid w:val="00E51825"/>
    <w:rsid w:val="00E518BD"/>
    <w:rsid w:val="00E51D33"/>
    <w:rsid w:val="00E547ED"/>
    <w:rsid w:val="00E57E77"/>
    <w:rsid w:val="00E60A63"/>
    <w:rsid w:val="00E6248D"/>
    <w:rsid w:val="00E62B9B"/>
    <w:rsid w:val="00E63069"/>
    <w:rsid w:val="00E64EF2"/>
    <w:rsid w:val="00E65302"/>
    <w:rsid w:val="00E67515"/>
    <w:rsid w:val="00E67841"/>
    <w:rsid w:val="00E7057C"/>
    <w:rsid w:val="00E70990"/>
    <w:rsid w:val="00E71431"/>
    <w:rsid w:val="00E723B5"/>
    <w:rsid w:val="00E73673"/>
    <w:rsid w:val="00E741C3"/>
    <w:rsid w:val="00E77696"/>
    <w:rsid w:val="00E8069E"/>
    <w:rsid w:val="00E81417"/>
    <w:rsid w:val="00E81472"/>
    <w:rsid w:val="00E862C2"/>
    <w:rsid w:val="00E8772D"/>
    <w:rsid w:val="00E909E5"/>
    <w:rsid w:val="00E925AF"/>
    <w:rsid w:val="00E9388E"/>
    <w:rsid w:val="00E965A5"/>
    <w:rsid w:val="00E96AE4"/>
    <w:rsid w:val="00EA076E"/>
    <w:rsid w:val="00EA2076"/>
    <w:rsid w:val="00EA522D"/>
    <w:rsid w:val="00EA6037"/>
    <w:rsid w:val="00EA630B"/>
    <w:rsid w:val="00EB11FE"/>
    <w:rsid w:val="00EB40D2"/>
    <w:rsid w:val="00EB52EB"/>
    <w:rsid w:val="00EB5691"/>
    <w:rsid w:val="00EB63C8"/>
    <w:rsid w:val="00EB7C03"/>
    <w:rsid w:val="00EC1748"/>
    <w:rsid w:val="00EC2C23"/>
    <w:rsid w:val="00EC37F4"/>
    <w:rsid w:val="00EC54F7"/>
    <w:rsid w:val="00ED1434"/>
    <w:rsid w:val="00ED1EAD"/>
    <w:rsid w:val="00ED2427"/>
    <w:rsid w:val="00ED3B29"/>
    <w:rsid w:val="00ED460F"/>
    <w:rsid w:val="00ED7114"/>
    <w:rsid w:val="00ED719A"/>
    <w:rsid w:val="00ED755C"/>
    <w:rsid w:val="00ED75FA"/>
    <w:rsid w:val="00ED77F3"/>
    <w:rsid w:val="00EE09B5"/>
    <w:rsid w:val="00EE15B4"/>
    <w:rsid w:val="00EE413E"/>
    <w:rsid w:val="00EE41A5"/>
    <w:rsid w:val="00EE4DCF"/>
    <w:rsid w:val="00EE5933"/>
    <w:rsid w:val="00EE7051"/>
    <w:rsid w:val="00EF056F"/>
    <w:rsid w:val="00EF1FE4"/>
    <w:rsid w:val="00EF3998"/>
    <w:rsid w:val="00EF7361"/>
    <w:rsid w:val="00F033F8"/>
    <w:rsid w:val="00F03919"/>
    <w:rsid w:val="00F03F25"/>
    <w:rsid w:val="00F04028"/>
    <w:rsid w:val="00F049E9"/>
    <w:rsid w:val="00F06D01"/>
    <w:rsid w:val="00F077DB"/>
    <w:rsid w:val="00F07E53"/>
    <w:rsid w:val="00F10416"/>
    <w:rsid w:val="00F105F5"/>
    <w:rsid w:val="00F115BF"/>
    <w:rsid w:val="00F11C86"/>
    <w:rsid w:val="00F11EE9"/>
    <w:rsid w:val="00F1239C"/>
    <w:rsid w:val="00F13819"/>
    <w:rsid w:val="00F16B3A"/>
    <w:rsid w:val="00F17B5F"/>
    <w:rsid w:val="00F216B8"/>
    <w:rsid w:val="00F226B3"/>
    <w:rsid w:val="00F2375A"/>
    <w:rsid w:val="00F23A62"/>
    <w:rsid w:val="00F24EEC"/>
    <w:rsid w:val="00F25E5B"/>
    <w:rsid w:val="00F303EF"/>
    <w:rsid w:val="00F31E86"/>
    <w:rsid w:val="00F33B63"/>
    <w:rsid w:val="00F41686"/>
    <w:rsid w:val="00F41F37"/>
    <w:rsid w:val="00F435F5"/>
    <w:rsid w:val="00F43DB2"/>
    <w:rsid w:val="00F44148"/>
    <w:rsid w:val="00F45BE2"/>
    <w:rsid w:val="00F47B9D"/>
    <w:rsid w:val="00F520D3"/>
    <w:rsid w:val="00F52AAB"/>
    <w:rsid w:val="00F52C9C"/>
    <w:rsid w:val="00F5463A"/>
    <w:rsid w:val="00F611E6"/>
    <w:rsid w:val="00F62EF4"/>
    <w:rsid w:val="00F630F7"/>
    <w:rsid w:val="00F6566B"/>
    <w:rsid w:val="00F66C15"/>
    <w:rsid w:val="00F67481"/>
    <w:rsid w:val="00F67ABF"/>
    <w:rsid w:val="00F71C6E"/>
    <w:rsid w:val="00F73542"/>
    <w:rsid w:val="00F7388E"/>
    <w:rsid w:val="00F74262"/>
    <w:rsid w:val="00F743BF"/>
    <w:rsid w:val="00F74447"/>
    <w:rsid w:val="00F76476"/>
    <w:rsid w:val="00F80997"/>
    <w:rsid w:val="00F81948"/>
    <w:rsid w:val="00F82CC7"/>
    <w:rsid w:val="00F832AD"/>
    <w:rsid w:val="00F83BD2"/>
    <w:rsid w:val="00F851F7"/>
    <w:rsid w:val="00F855BF"/>
    <w:rsid w:val="00F87AF8"/>
    <w:rsid w:val="00F9397F"/>
    <w:rsid w:val="00F93C2D"/>
    <w:rsid w:val="00F9562A"/>
    <w:rsid w:val="00F96CB4"/>
    <w:rsid w:val="00FA0215"/>
    <w:rsid w:val="00FA0D6A"/>
    <w:rsid w:val="00FA32AF"/>
    <w:rsid w:val="00FA3688"/>
    <w:rsid w:val="00FA37C0"/>
    <w:rsid w:val="00FA4E8A"/>
    <w:rsid w:val="00FB1FB2"/>
    <w:rsid w:val="00FB65B8"/>
    <w:rsid w:val="00FB6ED5"/>
    <w:rsid w:val="00FB706C"/>
    <w:rsid w:val="00FC0BDA"/>
    <w:rsid w:val="00FC26E7"/>
    <w:rsid w:val="00FC2EBD"/>
    <w:rsid w:val="00FC49AE"/>
    <w:rsid w:val="00FD161D"/>
    <w:rsid w:val="00FD2FC3"/>
    <w:rsid w:val="00FD30CE"/>
    <w:rsid w:val="00FD70F9"/>
    <w:rsid w:val="00FD7F3D"/>
    <w:rsid w:val="00FE0CAE"/>
    <w:rsid w:val="00FE148A"/>
    <w:rsid w:val="00FE292C"/>
    <w:rsid w:val="00FE5E7F"/>
    <w:rsid w:val="00FE6094"/>
    <w:rsid w:val="00FE6AE9"/>
    <w:rsid w:val="00FF1EA2"/>
    <w:rsid w:val="00FF37CD"/>
    <w:rsid w:val="00FF5869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F26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TOCHeading">
    <w:name w:val="TOC Heading"/>
    <w:basedOn w:val="Heading1"/>
    <w:next w:val="Normal"/>
    <w:uiPriority w:val="39"/>
    <w:unhideWhenUsed/>
    <w:qFormat/>
    <w:rsid w:val="00C62FF9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62FF9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62FF9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62FF9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62F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3B71D8"/>
    <w:pPr>
      <w:ind w:left="720"/>
      <w:contextualSpacing/>
    </w:pPr>
  </w:style>
  <w:style w:type="paragraph" w:customStyle="1" w:styleId="Style1">
    <w:name w:val="Style1"/>
    <w:basedOn w:val="Heading3"/>
    <w:link w:val="Style1Char"/>
    <w:uiPriority w:val="6"/>
    <w:qFormat/>
    <w:rsid w:val="004D53F1"/>
    <w:pPr>
      <w:pBdr>
        <w:bottom w:val="single" w:sz="4" w:space="1" w:color="auto"/>
      </w:pBdr>
    </w:pPr>
    <w:rPr>
      <w:rFonts w:ascii="Consolas" w:hAnsi="Consolas"/>
      <w:u w:val="single"/>
    </w:rPr>
  </w:style>
  <w:style w:type="character" w:customStyle="1" w:styleId="Style1Char">
    <w:name w:val="Style1 Char"/>
    <w:basedOn w:val="Heading3Char"/>
    <w:link w:val="Style1"/>
    <w:uiPriority w:val="6"/>
    <w:rsid w:val="004D53F1"/>
    <w:rPr>
      <w:rFonts w:ascii="Consolas" w:eastAsiaTheme="majorEastAsia" w:hAnsi="Consolas" w:cstheme="majorBidi"/>
      <w:b/>
      <w:color w:val="123869" w:themeColor="accent1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ttl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744E-E728-4D9D-BD2A-B8701436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14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Links>
    <vt:vector size="48" baseType="variant"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_Toc117429588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_Toc117429587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_Toc117429586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_Toc117429585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_Toc117429584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_Toc117429583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_Toc117429582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_Toc117429581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2022-10-23T21:45:00Z</dcterms:created>
  <dcterms:modified xsi:type="dcterms:W3CDTF">2022-11-07T06:32:00Z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26e35bfd104146e6de4613d25b3fdfddd7492b4a333fa56048f6f94b9434542c</vt:lpwstr>
  </property>
</Properties>
</file>